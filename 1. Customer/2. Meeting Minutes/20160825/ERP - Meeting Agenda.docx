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3"/>
        <w:gridCol w:w="5111"/>
      </w:tblGrid>
      <w:tr w:rsidR="008B1F36" w:rsidRPr="008D1470" w:rsidTr="008B1F36">
        <w:tc>
          <w:tcPr>
            <w:tcW w:w="5220" w:type="dxa"/>
          </w:tcPr>
          <w:p w:rsidR="008B1F36" w:rsidRPr="008D1470" w:rsidRDefault="00AC50DD" w:rsidP="008B1F36">
            <w:pPr>
              <w:pStyle w:val="Heading1"/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>ERP</w:t>
            </w:r>
            <w:r w:rsidR="008B1F36" w:rsidRPr="008D1470">
              <w:rPr>
                <w:rFonts w:ascii="Verdana" w:hAnsi="Verdana"/>
              </w:rPr>
              <w:t xml:space="preserve"> Meeting</w:t>
            </w:r>
          </w:p>
        </w:tc>
        <w:tc>
          <w:tcPr>
            <w:tcW w:w="5220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1"/>
            </w:tblGrid>
            <w:tr w:rsidR="008B1F36" w:rsidRPr="008D1470" w:rsidTr="008B1F36">
              <w:sdt>
                <w:sdtPr>
                  <w:rPr>
                    <w:rFonts w:ascii="Verdana" w:hAnsi="Verdana"/>
                  </w:rPr>
                  <w:alias w:val="Date"/>
                  <w:tag w:val="Date"/>
                  <w:id w:val="49028900"/>
                  <w:placeholder>
                    <w:docPart w:val="54BB2C9A56CB446EA72CC370A2619B3E"/>
                  </w:placeholder>
                  <w:date w:fullDate="2016-08-25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:rsidR="008B1F36" w:rsidRPr="008D1470" w:rsidRDefault="002608A7" w:rsidP="008B1F36">
                      <w:pPr>
                        <w:pStyle w:val="MeetingInformation"/>
                        <w:rPr>
                          <w:rFonts w:ascii="Verdana" w:hAnsi="Verdana"/>
                        </w:rPr>
                      </w:pPr>
                      <w:r w:rsidRPr="008D1470">
                        <w:rPr>
                          <w:rFonts w:ascii="Verdana" w:hAnsi="Verdana"/>
                        </w:rPr>
                        <w:t>August 25, 2016</w:t>
                      </w:r>
                    </w:p>
                  </w:tc>
                </w:sdtContent>
              </w:sdt>
            </w:tr>
            <w:tr w:rsidR="008B1F36" w:rsidRPr="008D1470" w:rsidTr="008B1F36">
              <w:tc>
                <w:tcPr>
                  <w:tcW w:w="4989" w:type="dxa"/>
                </w:tcPr>
                <w:p w:rsidR="008B1F36" w:rsidRPr="008D1470" w:rsidRDefault="002608A7" w:rsidP="002608A7">
                  <w:pPr>
                    <w:pStyle w:val="MeetingInformation"/>
                    <w:rPr>
                      <w:rFonts w:ascii="Verdana" w:hAnsi="Verdana"/>
                    </w:rPr>
                  </w:pPr>
                  <w:r w:rsidRPr="008D1470">
                    <w:rPr>
                      <w:rFonts w:ascii="Verdana" w:hAnsi="Verdana"/>
                    </w:rPr>
                    <w:t>13:30</w:t>
                  </w:r>
                </w:p>
              </w:tc>
            </w:tr>
            <w:tr w:rsidR="008B1F36" w:rsidRPr="008D1470" w:rsidTr="008B1F36">
              <w:tc>
                <w:tcPr>
                  <w:tcW w:w="4989" w:type="dxa"/>
                </w:tcPr>
                <w:p w:rsidR="008B1F36" w:rsidRPr="008D1470" w:rsidRDefault="002608A7" w:rsidP="002608A7">
                  <w:pPr>
                    <w:pStyle w:val="MeetingInformation"/>
                    <w:rPr>
                      <w:rFonts w:ascii="Verdana" w:hAnsi="Verdana"/>
                      <w:sz w:val="22"/>
                    </w:rPr>
                  </w:pPr>
                  <w:r w:rsidRPr="008D1470">
                    <w:rPr>
                      <w:rFonts w:ascii="Verdana" w:hAnsi="Verdana"/>
                    </w:rPr>
                    <w:t>Rasia</w:t>
                  </w:r>
                </w:p>
              </w:tc>
            </w:tr>
          </w:tbl>
          <w:p w:rsidR="008B1F36" w:rsidRPr="008D1470" w:rsidRDefault="008B1F36">
            <w:pPr>
              <w:rPr>
                <w:rFonts w:ascii="Verdana" w:hAnsi="Verdana"/>
              </w:rPr>
            </w:pPr>
          </w:p>
        </w:tc>
      </w:tr>
    </w:tbl>
    <w:p w:rsidR="008B1F36" w:rsidRPr="008D1470" w:rsidRDefault="008B1F36">
      <w:pPr>
        <w:rPr>
          <w:rFonts w:ascii="Verdana" w:hAnsi="Verdana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2992"/>
        <w:gridCol w:w="1953"/>
        <w:gridCol w:w="3336"/>
      </w:tblGrid>
      <w:tr w:rsidR="00F85DF4" w:rsidRPr="008D1470" w:rsidTr="00917246">
        <w:trPr>
          <w:trHeight w:val="288"/>
        </w:trPr>
        <w:tc>
          <w:tcPr>
            <w:tcW w:w="1943" w:type="dxa"/>
            <w:tcBorders>
              <w:top w:val="single" w:sz="4" w:space="0" w:color="auto"/>
            </w:tcBorders>
            <w:vAlign w:val="bottom"/>
          </w:tcPr>
          <w:p w:rsidR="00F85DF4" w:rsidRPr="008D1470" w:rsidRDefault="00F85DF4" w:rsidP="008B1F36">
            <w:pPr>
              <w:pStyle w:val="Heading3"/>
              <w:rPr>
                <w:rFonts w:ascii="Verdana" w:hAnsi="Verdana"/>
              </w:rPr>
            </w:pPr>
            <w:bookmarkStart w:id="0" w:name="MinuteHeading"/>
            <w:bookmarkEnd w:id="0"/>
            <w:r w:rsidRPr="008D1470">
              <w:rPr>
                <w:rFonts w:ascii="Verdana" w:hAnsi="Verdana"/>
              </w:rPr>
              <w:t>Meeting called by:</w:t>
            </w:r>
          </w:p>
        </w:tc>
        <w:tc>
          <w:tcPr>
            <w:tcW w:w="2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5DF4" w:rsidRPr="008D1470" w:rsidRDefault="00F85DF4" w:rsidP="008B1F36">
            <w:pPr>
              <w:rPr>
                <w:rFonts w:ascii="Verdana" w:hAnsi="Verdana"/>
              </w:rPr>
            </w:pPr>
          </w:p>
        </w:tc>
        <w:tc>
          <w:tcPr>
            <w:tcW w:w="1953" w:type="dxa"/>
            <w:tcBorders>
              <w:top w:val="single" w:sz="4" w:space="0" w:color="auto"/>
            </w:tcBorders>
            <w:vAlign w:val="bottom"/>
          </w:tcPr>
          <w:p w:rsidR="00F85DF4" w:rsidRPr="008D1470" w:rsidRDefault="00F85DF4" w:rsidP="00917246">
            <w:pPr>
              <w:pStyle w:val="Heading3"/>
              <w:jc w:val="right"/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>Type of meeting:</w:t>
            </w:r>
          </w:p>
        </w:tc>
        <w:tc>
          <w:tcPr>
            <w:tcW w:w="33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5DF4" w:rsidRPr="008D1470" w:rsidRDefault="009C139C" w:rsidP="008B1F36">
            <w:pPr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 xml:space="preserve"> Business discussion</w:t>
            </w:r>
          </w:p>
        </w:tc>
      </w:tr>
    </w:tbl>
    <w:p w:rsidR="008B1F36" w:rsidRPr="008D1470" w:rsidRDefault="008B1F36">
      <w:pPr>
        <w:rPr>
          <w:rFonts w:ascii="Verdana" w:hAnsi="Verdana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6"/>
        <w:gridCol w:w="2966"/>
        <w:gridCol w:w="2966"/>
        <w:gridCol w:w="2966"/>
      </w:tblGrid>
      <w:tr w:rsidR="002608A7" w:rsidRPr="008D1470" w:rsidTr="002608A7">
        <w:trPr>
          <w:trHeight w:val="288"/>
        </w:trPr>
        <w:tc>
          <w:tcPr>
            <w:tcW w:w="1326" w:type="dxa"/>
            <w:vAlign w:val="bottom"/>
          </w:tcPr>
          <w:p w:rsidR="002608A7" w:rsidRPr="008D1470" w:rsidRDefault="002608A7" w:rsidP="008B1F36">
            <w:pPr>
              <w:pStyle w:val="Heading3"/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>Attendees:</w:t>
            </w:r>
          </w:p>
        </w:tc>
        <w:tc>
          <w:tcPr>
            <w:tcW w:w="2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608A7" w:rsidRPr="008D1470" w:rsidRDefault="008C16F6" w:rsidP="008C16F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Xavier, Phuong, Thinh</w:t>
            </w:r>
          </w:p>
        </w:tc>
        <w:tc>
          <w:tcPr>
            <w:tcW w:w="2966" w:type="dxa"/>
            <w:tcBorders>
              <w:top w:val="single" w:sz="4" w:space="0" w:color="auto"/>
              <w:bottom w:val="single" w:sz="4" w:space="0" w:color="auto"/>
            </w:tcBorders>
          </w:tcPr>
          <w:p w:rsidR="002608A7" w:rsidRPr="008D1470" w:rsidRDefault="002608A7" w:rsidP="008B1F36">
            <w:pPr>
              <w:rPr>
                <w:rFonts w:ascii="Verdana" w:hAnsi="Verdana"/>
              </w:rPr>
            </w:pPr>
          </w:p>
        </w:tc>
        <w:tc>
          <w:tcPr>
            <w:tcW w:w="2966" w:type="dxa"/>
            <w:tcBorders>
              <w:top w:val="single" w:sz="4" w:space="0" w:color="auto"/>
              <w:bottom w:val="single" w:sz="4" w:space="0" w:color="auto"/>
            </w:tcBorders>
          </w:tcPr>
          <w:p w:rsidR="002608A7" w:rsidRPr="008D1470" w:rsidRDefault="002608A7" w:rsidP="008B1F36">
            <w:pPr>
              <w:rPr>
                <w:rFonts w:ascii="Verdana" w:hAnsi="Verdana"/>
              </w:rPr>
            </w:pPr>
          </w:p>
        </w:tc>
      </w:tr>
    </w:tbl>
    <w:p w:rsidR="008B1F36" w:rsidRPr="008D1470" w:rsidRDefault="008B1F36" w:rsidP="008B1F36">
      <w:pPr>
        <w:pStyle w:val="Heading2"/>
        <w:rPr>
          <w:rFonts w:ascii="Verdana" w:hAnsi="Verdana"/>
        </w:rPr>
      </w:pPr>
      <w:r w:rsidRPr="008D1470">
        <w:rPr>
          <w:rFonts w:ascii="Verdana" w:hAnsi="Verdana"/>
        </w:rPr>
        <w:t>Agenda Items</w:t>
      </w:r>
    </w:p>
    <w:tbl>
      <w:tblPr>
        <w:tblW w:w="4737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4"/>
        <w:gridCol w:w="89"/>
        <w:gridCol w:w="953"/>
      </w:tblGrid>
      <w:tr w:rsidR="00824F70" w:rsidRPr="008D1470" w:rsidTr="00D04743">
        <w:tc>
          <w:tcPr>
            <w:tcW w:w="88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64F0C" w:rsidRPr="008D1470" w:rsidRDefault="00C64F0C" w:rsidP="009F2309">
            <w:pPr>
              <w:pStyle w:val="Heading3"/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>Topic</w:t>
            </w:r>
          </w:p>
        </w:tc>
        <w:tc>
          <w:tcPr>
            <w:tcW w:w="877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64F0C" w:rsidRPr="008D1470" w:rsidRDefault="00C64F0C" w:rsidP="009F2309">
            <w:pPr>
              <w:pStyle w:val="Heading3"/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>Presenter</w:t>
            </w:r>
          </w:p>
        </w:tc>
      </w:tr>
      <w:tr w:rsidR="00824F70" w:rsidRPr="008D1470" w:rsidTr="00D0474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288"/>
        </w:trPr>
        <w:tc>
          <w:tcPr>
            <w:tcW w:w="88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64F0C" w:rsidRPr="008D1470" w:rsidRDefault="00C64F0C" w:rsidP="00DB0C65">
            <w:pPr>
              <w:pStyle w:val="ActionItems"/>
              <w:rPr>
                <w:rFonts w:ascii="Verdana" w:hAnsi="Verdana"/>
              </w:rPr>
            </w:pPr>
            <w:bookmarkStart w:id="1" w:name="MinuteItems"/>
            <w:bookmarkEnd w:id="1"/>
            <w:r w:rsidRPr="008D1470">
              <w:rPr>
                <w:rFonts w:ascii="Verdana" w:hAnsi="Verdana"/>
                <w:sz w:val="21"/>
              </w:rPr>
              <w:t>Discuss business related to Price List</w:t>
            </w:r>
          </w:p>
          <w:p w:rsidR="00500E5B" w:rsidRPr="00500E5B" w:rsidRDefault="00C64F0C" w:rsidP="00C64F0C">
            <w:pPr>
              <w:pStyle w:val="ActionItems"/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008D1470">
              <w:rPr>
                <w:rFonts w:ascii="Verdana" w:hAnsi="Verdana"/>
                <w:sz w:val="21"/>
              </w:rPr>
              <w:t xml:space="preserve">Source of “Create by Copy” on Price List Factory </w:t>
            </w:r>
            <w:r w:rsidRPr="008D1470">
              <w:rPr>
                <w:rFonts w:ascii="Verdana" w:hAnsi="Verdana"/>
                <w:sz w:val="21"/>
              </w:rPr>
              <w:br/>
            </w:r>
            <w:r w:rsidRPr="008D1470">
              <w:rPr>
                <w:rFonts w:ascii="Verdana" w:hAnsi="Verdana"/>
                <w:noProof/>
                <w:sz w:val="21"/>
              </w:rPr>
              <w:drawing>
                <wp:inline distT="0" distB="0" distL="0" distR="0" wp14:anchorId="47801AF9" wp14:editId="1897A0CB">
                  <wp:extent cx="4482145" cy="19627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223" cy="197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4F0C" w:rsidRPr="008D1470" w:rsidRDefault="00500E5B" w:rsidP="00C64F0C">
            <w:pPr>
              <w:pStyle w:val="ActionItems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1"/>
              </w:rPr>
              <w:t>Suggestion:</w:t>
            </w:r>
            <w:r>
              <w:rPr>
                <w:rFonts w:ascii="Verdana" w:hAnsi="Verdana"/>
                <w:sz w:val="21"/>
              </w:rPr>
              <w:br/>
            </w:r>
            <w:r>
              <w:object w:dxaOrig="9000" w:dyaOrig="91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2.5pt;height:248.25pt" o:ole="">
                  <v:imagedata r:id="rId8" o:title=""/>
                </v:shape>
                <o:OLEObject Type="Embed" ProgID="PBrush" ShapeID="_x0000_i1025" DrawAspect="Content" ObjectID="_1533706343" r:id="rId9"/>
              </w:object>
            </w:r>
            <w:r w:rsidR="00C64F0C" w:rsidRPr="008D1470">
              <w:rPr>
                <w:rFonts w:ascii="Verdana" w:hAnsi="Verdana"/>
                <w:sz w:val="21"/>
              </w:rPr>
              <w:br/>
            </w:r>
          </w:p>
          <w:p w:rsidR="00C64F0C" w:rsidRPr="005D1898" w:rsidRDefault="00C64F0C" w:rsidP="00C64F0C">
            <w:pPr>
              <w:pStyle w:val="ActionItems"/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008D1470">
              <w:rPr>
                <w:rFonts w:ascii="Verdana" w:hAnsi="Verdana"/>
                <w:sz w:val="21"/>
              </w:rPr>
              <w:lastRenderedPageBreak/>
              <w:t>and Price List Zone</w:t>
            </w:r>
            <w:r w:rsidRPr="008D1470">
              <w:rPr>
                <w:rFonts w:ascii="Verdana" w:hAnsi="Verdana"/>
                <w:sz w:val="21"/>
              </w:rPr>
              <w:br/>
            </w:r>
            <w:r w:rsidRPr="008D1470">
              <w:rPr>
                <w:rFonts w:ascii="Verdana" w:hAnsi="Verdana"/>
                <w:noProof/>
              </w:rPr>
              <w:drawing>
                <wp:inline distT="0" distB="0" distL="0" distR="0" wp14:anchorId="0C005986" wp14:editId="047731FD">
                  <wp:extent cx="4480560" cy="1135040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113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1898" w:rsidRPr="008D1470" w:rsidRDefault="005D1898" w:rsidP="00C64F0C">
            <w:pPr>
              <w:pStyle w:val="ActionItems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1"/>
              </w:rPr>
              <w:t>Suggestion</w:t>
            </w:r>
            <w:r>
              <w:rPr>
                <w:rFonts w:ascii="Verdana" w:hAnsi="Verdana"/>
                <w:sz w:val="21"/>
              </w:rPr>
              <w:br/>
            </w:r>
            <w:r>
              <w:object w:dxaOrig="9030" w:dyaOrig="11640">
                <v:shape id="_x0000_i1026" type="#_x0000_t75" style="width:352.5pt;height:454.5pt" o:ole="">
                  <v:imagedata r:id="rId11" o:title=""/>
                </v:shape>
                <o:OLEObject Type="Embed" ProgID="PBrush" ShapeID="_x0000_i1026" DrawAspect="Content" ObjectID="_1533706344" r:id="rId12"/>
              </w:objec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64F0C" w:rsidRPr="008D1470" w:rsidRDefault="00C64F0C" w:rsidP="008B1F36">
            <w:pPr>
              <w:rPr>
                <w:rFonts w:ascii="Verdana" w:hAnsi="Verdana"/>
              </w:rPr>
            </w:pPr>
          </w:p>
        </w:tc>
      </w:tr>
      <w:tr w:rsidR="00824F70" w:rsidRPr="008D1470" w:rsidTr="00D0474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288"/>
        </w:trPr>
        <w:tc>
          <w:tcPr>
            <w:tcW w:w="8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5FB1" w:rsidRPr="008D1470" w:rsidRDefault="00FE5FB1" w:rsidP="0086110A">
            <w:pPr>
              <w:pStyle w:val="ActionItems"/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lastRenderedPageBreak/>
              <w:t>Discuss business related to Contract</w:t>
            </w:r>
          </w:p>
          <w:p w:rsidR="00FE5FB1" w:rsidRDefault="00FE5FB1" w:rsidP="00FE5FB1">
            <w:pPr>
              <w:pStyle w:val="ActionItems"/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lastRenderedPageBreak/>
              <w:t>Implementing Contract function that allows admin to manage Customer’s contract</w:t>
            </w:r>
            <w:r w:rsidRPr="008D1470">
              <w:rPr>
                <w:rFonts w:ascii="Verdana" w:hAnsi="Verdana"/>
              </w:rPr>
              <w:br/>
            </w:r>
            <w:r w:rsidRPr="008D1470">
              <w:rPr>
                <w:rFonts w:ascii="Verdana" w:hAnsi="Verdana"/>
                <w:noProof/>
              </w:rPr>
              <w:drawing>
                <wp:inline distT="0" distB="0" distL="0" distR="0" wp14:anchorId="6BC57540" wp14:editId="112FF6E3">
                  <wp:extent cx="4479849" cy="2444750"/>
                  <wp:effectExtent l="0" t="0" r="0" b="0"/>
                  <wp:docPr id="4" name="Picture 4" descr="G:\Work\Project\TravalvaiERP2\3. Detailed Specification\Contract\CRUD-Contra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G:\Work\Project\TravalvaiERP2\3. Detailed Specification\Contract\CRUD-Contra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7835" cy="2449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29A3" w:rsidRDefault="00A329A3" w:rsidP="00A329A3">
            <w:pPr>
              <w:pStyle w:val="ActionItems"/>
              <w:numPr>
                <w:ilvl w:val="2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Who will create Contract? </w:t>
            </w:r>
          </w:p>
          <w:p w:rsidR="00A329A3" w:rsidRDefault="00A329A3" w:rsidP="00A329A3">
            <w:pPr>
              <w:pStyle w:val="ActionItems"/>
              <w:numPr>
                <w:ilvl w:val="3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Factory and Zone can CRUD</w:t>
            </w:r>
          </w:p>
          <w:p w:rsidR="00A329A3" w:rsidRPr="008D1470" w:rsidRDefault="00A329A3" w:rsidP="00A329A3">
            <w:pPr>
              <w:pStyle w:val="ActionItems"/>
              <w:numPr>
                <w:ilvl w:val="3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Agent can view only</w:t>
            </w:r>
          </w:p>
          <w:p w:rsidR="00FE5FB1" w:rsidRPr="008D1470" w:rsidRDefault="00FE5FB1" w:rsidP="00FE5FB1">
            <w:pPr>
              <w:pStyle w:val="ActionItems"/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>Function will be located under Admin section, next to Customer</w:t>
            </w:r>
          </w:p>
          <w:p w:rsidR="00A72EE2" w:rsidRPr="008D1470" w:rsidRDefault="00A72EE2" w:rsidP="00A72EE2">
            <w:pPr>
              <w:pStyle w:val="ActionItems"/>
              <w:numPr>
                <w:ilvl w:val="0"/>
                <w:numId w:val="0"/>
              </w:numPr>
              <w:ind w:left="1080"/>
              <w:rPr>
                <w:rFonts w:ascii="Verdana" w:hAnsi="Verdana"/>
              </w:rPr>
            </w:pPr>
          </w:p>
          <w:p w:rsidR="008D3EF3" w:rsidRPr="008D1470" w:rsidRDefault="008D3EF3" w:rsidP="0086110A">
            <w:pPr>
              <w:pStyle w:val="ActionItems"/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>Discuss business related to Product’s Price</w:t>
            </w:r>
          </w:p>
          <w:p w:rsidR="008D1470" w:rsidRPr="008D1470" w:rsidRDefault="008D3EF3" w:rsidP="008D3EF3">
            <w:pPr>
              <w:pStyle w:val="ActionItems"/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 xml:space="preserve">Product’s Manual Price </w:t>
            </w:r>
            <w:r w:rsidR="008D1470" w:rsidRPr="008D1470">
              <w:rPr>
                <w:rFonts w:ascii="Verdana" w:hAnsi="Verdana"/>
              </w:rPr>
              <w:t>according to Customer’s contract</w:t>
            </w:r>
            <w:r w:rsidR="001C15DC">
              <w:rPr>
                <w:rFonts w:ascii="Verdana" w:hAnsi="Verdana"/>
              </w:rPr>
              <w:br/>
            </w:r>
            <w:r w:rsidR="001C15DC">
              <w:object w:dxaOrig="9645" w:dyaOrig="4275">
                <v:shape id="_x0000_i1027" type="#_x0000_t75" style="width:353.25pt;height:102.75pt" o:ole="">
                  <v:imagedata r:id="rId14" o:title=""/>
                </v:shape>
                <o:OLEObject Type="Embed" ProgID="PBrush" ShapeID="_x0000_i1027" DrawAspect="Content" ObjectID="_1533706345" r:id="rId15"/>
              </w:object>
            </w:r>
          </w:p>
          <w:p w:rsidR="00533591" w:rsidRDefault="00533591" w:rsidP="008D1470">
            <w:pPr>
              <w:pStyle w:val="ActionItems"/>
              <w:numPr>
                <w:ilvl w:val="2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Manual Price will be input manually by Admin</w:t>
            </w:r>
          </w:p>
          <w:p w:rsidR="008D1470" w:rsidRPr="008D1470" w:rsidRDefault="008D1470" w:rsidP="008D1470">
            <w:pPr>
              <w:pStyle w:val="ActionItems"/>
              <w:numPr>
                <w:ilvl w:val="2"/>
                <w:numId w:val="1"/>
              </w:numPr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>The manual price will be increased this % each year of the contract</w:t>
            </w:r>
            <w:r w:rsidRPr="008D1470">
              <w:rPr>
                <w:rFonts w:ascii="Verdana" w:hAnsi="Verdana"/>
              </w:rPr>
              <w:tab/>
            </w:r>
            <w:r w:rsidRPr="008D1470">
              <w:rPr>
                <w:rFonts w:ascii="Verdana" w:hAnsi="Verdana"/>
              </w:rPr>
              <w:tab/>
            </w:r>
            <w:r w:rsidRPr="008D1470">
              <w:rPr>
                <w:rFonts w:ascii="Verdana" w:hAnsi="Verdana"/>
              </w:rPr>
              <w:tab/>
            </w:r>
            <w:r w:rsidRPr="008D1470">
              <w:rPr>
                <w:rFonts w:ascii="Verdana" w:hAnsi="Verdana"/>
              </w:rPr>
              <w:tab/>
            </w:r>
          </w:p>
          <w:p w:rsidR="008D1470" w:rsidRPr="008D1470" w:rsidRDefault="008D1470" w:rsidP="008D1470">
            <w:pPr>
              <w:pStyle w:val="ActionItems"/>
              <w:numPr>
                <w:ilvl w:val="2"/>
                <w:numId w:val="1"/>
              </w:numPr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>The price of next year has to be the price of previous year plus the % increase, it has to be as follows</w:t>
            </w:r>
            <w:r w:rsidRPr="008D1470">
              <w:rPr>
                <w:rFonts w:ascii="Verdana" w:hAnsi="Verdana"/>
              </w:rPr>
              <w:tab/>
            </w:r>
            <w:r w:rsidRPr="008D1470">
              <w:rPr>
                <w:rFonts w:ascii="Verdana" w:hAnsi="Verdana"/>
              </w:rPr>
              <w:tab/>
            </w:r>
            <w:r w:rsidRPr="008D1470">
              <w:rPr>
                <w:rFonts w:ascii="Verdana" w:hAnsi="Verdana"/>
              </w:rPr>
              <w:tab/>
            </w:r>
            <w:r w:rsidRPr="008D1470">
              <w:rPr>
                <w:rFonts w:ascii="Verdana" w:hAnsi="Verdana"/>
              </w:rPr>
              <w:tab/>
            </w:r>
          </w:p>
          <w:p w:rsidR="008D1470" w:rsidRPr="008D1470" w:rsidRDefault="008D1470" w:rsidP="008D1470">
            <w:pPr>
              <w:pStyle w:val="ActionItems"/>
              <w:numPr>
                <w:ilvl w:val="3"/>
                <w:numId w:val="1"/>
              </w:numPr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 xml:space="preserve">From day 1 till day </w:t>
            </w:r>
            <w:r w:rsidR="00625875">
              <w:rPr>
                <w:rFonts w:ascii="Verdana" w:hAnsi="Verdana"/>
              </w:rPr>
              <w:t>365, first year of the contract</w:t>
            </w:r>
            <w:r w:rsidRPr="008D1470">
              <w:rPr>
                <w:rFonts w:ascii="Verdana" w:hAnsi="Verdana"/>
              </w:rPr>
              <w:t>: MP1 = Manual price</w:t>
            </w:r>
            <w:r w:rsidRPr="008D1470">
              <w:rPr>
                <w:rFonts w:ascii="Verdana" w:hAnsi="Verdana"/>
              </w:rPr>
              <w:tab/>
            </w:r>
            <w:r w:rsidRPr="008D1470">
              <w:rPr>
                <w:rFonts w:ascii="Verdana" w:hAnsi="Verdana"/>
              </w:rPr>
              <w:tab/>
            </w:r>
            <w:r w:rsidRPr="008D1470">
              <w:rPr>
                <w:rFonts w:ascii="Verdana" w:hAnsi="Verdana"/>
              </w:rPr>
              <w:tab/>
            </w:r>
            <w:r w:rsidRPr="008D1470">
              <w:rPr>
                <w:rFonts w:ascii="Verdana" w:hAnsi="Verdana"/>
              </w:rPr>
              <w:tab/>
            </w:r>
          </w:p>
          <w:p w:rsidR="008D1470" w:rsidRPr="008D1470" w:rsidRDefault="008D1470" w:rsidP="008D1470">
            <w:pPr>
              <w:pStyle w:val="ActionItems"/>
              <w:numPr>
                <w:ilvl w:val="3"/>
                <w:numId w:val="1"/>
              </w:numPr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>From day 366 till day 7</w:t>
            </w:r>
            <w:r w:rsidR="00625875">
              <w:rPr>
                <w:rFonts w:ascii="Verdana" w:hAnsi="Verdana"/>
              </w:rPr>
              <w:t>30, second year of the contract</w:t>
            </w:r>
            <w:r w:rsidRPr="008D1470">
              <w:rPr>
                <w:rFonts w:ascii="Verdana" w:hAnsi="Verdana"/>
              </w:rPr>
              <w:t>: MP2 = MP1 + %</w:t>
            </w:r>
            <w:r w:rsidRPr="008D1470">
              <w:rPr>
                <w:rFonts w:ascii="Verdana" w:hAnsi="Verdana"/>
              </w:rPr>
              <w:tab/>
            </w:r>
            <w:r w:rsidRPr="008D1470">
              <w:rPr>
                <w:rFonts w:ascii="Verdana" w:hAnsi="Verdana"/>
              </w:rPr>
              <w:tab/>
            </w:r>
            <w:r w:rsidRPr="008D1470">
              <w:rPr>
                <w:rFonts w:ascii="Verdana" w:hAnsi="Verdana"/>
              </w:rPr>
              <w:tab/>
            </w:r>
            <w:r w:rsidRPr="008D1470">
              <w:rPr>
                <w:rFonts w:ascii="Verdana" w:hAnsi="Verdana"/>
              </w:rPr>
              <w:tab/>
            </w:r>
          </w:p>
          <w:p w:rsidR="008D1470" w:rsidRDefault="008D1470" w:rsidP="008D1470">
            <w:pPr>
              <w:pStyle w:val="ActionItems"/>
              <w:numPr>
                <w:ilvl w:val="3"/>
                <w:numId w:val="1"/>
              </w:numPr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>From day 731 till day 1095, third year of the</w:t>
            </w:r>
            <w:r w:rsidR="00625875">
              <w:rPr>
                <w:rFonts w:ascii="Verdana" w:hAnsi="Verdana"/>
              </w:rPr>
              <w:t xml:space="preserve"> contract</w:t>
            </w:r>
            <w:r w:rsidRPr="008D1470">
              <w:rPr>
                <w:rFonts w:ascii="Verdana" w:hAnsi="Verdana"/>
              </w:rPr>
              <w:t>: MP3 = MP2 + %</w:t>
            </w:r>
          </w:p>
          <w:p w:rsidR="00D812F0" w:rsidRDefault="008D1470" w:rsidP="008D1470">
            <w:pPr>
              <w:pStyle w:val="ActionItems"/>
              <w:numPr>
                <w:ilvl w:val="2"/>
                <w:numId w:val="1"/>
              </w:numPr>
              <w:rPr>
                <w:rFonts w:ascii="Verdana" w:hAnsi="Verdana"/>
                <w:b/>
              </w:rPr>
            </w:pPr>
            <w:r w:rsidRPr="008D1470">
              <w:rPr>
                <w:rFonts w:ascii="Verdana" w:hAnsi="Verdana"/>
                <w:b/>
              </w:rPr>
              <w:t>Question</w:t>
            </w:r>
            <w:r>
              <w:rPr>
                <w:rFonts w:ascii="Verdana" w:hAnsi="Verdana"/>
                <w:b/>
              </w:rPr>
              <w:t>: how about price of expired contract</w:t>
            </w:r>
            <w:r w:rsidR="00626129">
              <w:rPr>
                <w:rFonts w:ascii="Verdana" w:hAnsi="Verdana"/>
                <w:b/>
              </w:rPr>
              <w:t>? Take Price List value</w:t>
            </w:r>
            <w:r w:rsidRPr="008D1470">
              <w:rPr>
                <w:rFonts w:ascii="Verdana" w:hAnsi="Verdana"/>
                <w:b/>
              </w:rPr>
              <w:tab/>
            </w:r>
          </w:p>
          <w:p w:rsidR="00533591" w:rsidRDefault="00D812F0" w:rsidP="00D812F0">
            <w:pPr>
              <w:pStyle w:val="ActionItems"/>
              <w:numPr>
                <w:ilvl w:val="1"/>
                <w:numId w:val="1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Valid up to: is the end day of current year</w:t>
            </w:r>
            <w:r w:rsidR="006E563A">
              <w:rPr>
                <w:rFonts w:ascii="Verdana" w:hAnsi="Verdana"/>
              </w:rPr>
              <w:t xml:space="preserve"> in contract</w:t>
            </w:r>
            <w:r w:rsidR="00926AC0">
              <w:rPr>
                <w:rFonts w:ascii="Verdana" w:hAnsi="Verdana"/>
              </w:rPr>
              <w:t>?</w:t>
            </w:r>
            <w:r w:rsidR="00C9400E">
              <w:rPr>
                <w:rFonts w:ascii="Verdana" w:hAnsi="Verdana"/>
              </w:rPr>
              <w:t xml:space="preserve"> </w:t>
            </w:r>
            <w:bookmarkStart w:id="2" w:name="_GoBack"/>
            <w:bookmarkEnd w:id="2"/>
            <w:r w:rsidR="00533591">
              <w:rPr>
                <w:rFonts w:ascii="Verdana" w:hAnsi="Verdana"/>
                <w:b/>
              </w:rPr>
              <w:t>-&gt; CHANGE TO Final Price</w:t>
            </w:r>
          </w:p>
          <w:p w:rsidR="008D3EF3" w:rsidRPr="008D1470" w:rsidRDefault="00533591" w:rsidP="00533591">
            <w:pPr>
              <w:pStyle w:val="ActionItems"/>
              <w:numPr>
                <w:ilvl w:val="1"/>
                <w:numId w:val="1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Suggestion</w:t>
            </w:r>
            <w:r>
              <w:rPr>
                <w:rFonts w:ascii="Verdana" w:hAnsi="Verdana"/>
              </w:rPr>
              <w:br/>
            </w:r>
            <w:r w:rsidR="008D1470" w:rsidRPr="008D1470">
              <w:rPr>
                <w:rFonts w:ascii="Verdana" w:hAnsi="Verdana"/>
                <w:b/>
              </w:rPr>
              <w:tab/>
            </w:r>
            <w:r w:rsidR="008D1470" w:rsidRPr="008D1470">
              <w:rPr>
                <w:rFonts w:ascii="Verdana" w:hAnsi="Verdana"/>
                <w:b/>
              </w:rPr>
              <w:tab/>
            </w:r>
            <w:r w:rsidR="00FE5FB1" w:rsidRPr="008D1470">
              <w:rPr>
                <w:rFonts w:ascii="Verdana" w:hAnsi="Verdana"/>
                <w:b/>
              </w:rPr>
              <w:br/>
            </w:r>
          </w:p>
          <w:p w:rsidR="00C64F0C" w:rsidRPr="008D1470" w:rsidRDefault="000D10CE" w:rsidP="0086110A">
            <w:pPr>
              <w:pStyle w:val="ActionItems"/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>Discuss business related to Order</w:t>
            </w:r>
          </w:p>
          <w:p w:rsidR="000D10CE" w:rsidRDefault="000D10CE" w:rsidP="000D10CE">
            <w:pPr>
              <w:pStyle w:val="ActionItems"/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lastRenderedPageBreak/>
              <w:t>Meaning of Offer (id_offer)</w:t>
            </w:r>
            <w:r w:rsidRPr="008D1470">
              <w:rPr>
                <w:rFonts w:ascii="Verdana" w:hAnsi="Verdana"/>
              </w:rPr>
              <w:br/>
            </w:r>
            <w:r w:rsidR="00D7450C" w:rsidRPr="008D1470">
              <w:rPr>
                <w:rFonts w:ascii="Verdana" w:hAnsi="Verdana"/>
              </w:rPr>
              <w:object w:dxaOrig="10035" w:dyaOrig="4740">
                <v:shape id="_x0000_i1028" type="#_x0000_t75" style="width:352.5pt;height:130.5pt" o:ole="">
                  <v:imagedata r:id="rId16" o:title=""/>
                </v:shape>
                <o:OLEObject Type="Embed" ProgID="PBrush" ShapeID="_x0000_i1028" DrawAspect="Content" ObjectID="_1533706346" r:id="rId17"/>
              </w:object>
            </w:r>
          </w:p>
          <w:p w:rsidR="0055378A" w:rsidRDefault="0055378A" w:rsidP="000D10CE">
            <w:pPr>
              <w:pStyle w:val="ActionItems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Ignore the Offer in this stage </w:t>
            </w:r>
          </w:p>
          <w:p w:rsidR="00926AC0" w:rsidRDefault="00926AC0" w:rsidP="00EF2490">
            <w:pPr>
              <w:pStyle w:val="ActionItems"/>
              <w:numPr>
                <w:ilvl w:val="0"/>
                <w:numId w:val="0"/>
              </w:numPr>
              <w:ind w:left="360" w:hanging="360"/>
              <w:rPr>
                <w:rFonts w:ascii="Verdana" w:hAnsi="Verdana"/>
              </w:rPr>
            </w:pPr>
          </w:p>
          <w:p w:rsidR="00926AC0" w:rsidRDefault="00626129" w:rsidP="00626129">
            <w:pPr>
              <w:pStyle w:val="ActionItems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Order Lines (Size</w:t>
            </w:r>
            <w:r w:rsidR="00D965F6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)</w:t>
            </w:r>
          </w:p>
          <w:p w:rsidR="00F1122A" w:rsidRDefault="00F1122A" w:rsidP="00D965F6">
            <w:pPr>
              <w:pStyle w:val="ActionItems"/>
              <w:numPr>
                <w:ilvl w:val="2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 have Factory, Agent View, how about Zone View?</w:t>
            </w:r>
          </w:p>
          <w:p w:rsidR="00D965F6" w:rsidRDefault="00D965F6" w:rsidP="00D965F6">
            <w:pPr>
              <w:pStyle w:val="ActionItems"/>
              <w:numPr>
                <w:ilvl w:val="2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Ord_ag_value_disc2</w:t>
            </w:r>
            <w:r w:rsidR="003857B8">
              <w:rPr>
                <w:rFonts w:ascii="Verdana" w:hAnsi="Verdana"/>
              </w:rPr>
              <w:t>?</w:t>
            </w:r>
          </w:p>
          <w:p w:rsidR="00EF2490" w:rsidRDefault="00EF2490" w:rsidP="00D965F6">
            <w:pPr>
              <w:pStyle w:val="ActionItems"/>
              <w:numPr>
                <w:ilvl w:val="2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Who will input the discount?</w:t>
            </w:r>
            <w:r w:rsidR="002A2728">
              <w:rPr>
                <w:rFonts w:ascii="Verdana" w:hAnsi="Verdana"/>
              </w:rPr>
              <w:t xml:space="preserve"> </w:t>
            </w:r>
          </w:p>
          <w:p w:rsidR="002A2728" w:rsidRDefault="002A2728" w:rsidP="002A2728">
            <w:pPr>
              <w:pStyle w:val="ListParagraph"/>
              <w:numPr>
                <w:ilvl w:val="3"/>
                <w:numId w:val="1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 w:rsidRPr="002A2728">
              <w:rPr>
                <w:rFonts w:ascii="Calibri" w:hAnsi="Calibri"/>
                <w:color w:val="000000"/>
                <w:sz w:val="22"/>
                <w:szCs w:val="22"/>
              </w:rPr>
              <w:t>Agent input the Discount</w:t>
            </w:r>
          </w:p>
          <w:p w:rsidR="002A2728" w:rsidRPr="002A2728" w:rsidRDefault="002A2728" w:rsidP="002A2728">
            <w:pPr>
              <w:pStyle w:val="ListParagraph"/>
              <w:numPr>
                <w:ilvl w:val="3"/>
                <w:numId w:val="1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Factory and Zone can edit</w:t>
            </w:r>
          </w:p>
          <w:p w:rsidR="002A2728" w:rsidRPr="008D1470" w:rsidRDefault="002A2728" w:rsidP="00D965F6">
            <w:pPr>
              <w:pStyle w:val="ActionItems"/>
              <w:numPr>
                <w:ilvl w:val="2"/>
                <w:numId w:val="1"/>
              </w:numPr>
              <w:rPr>
                <w:rFonts w:ascii="Verdana" w:hAnsi="Verdana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4F0C" w:rsidRPr="008D1470" w:rsidRDefault="00C64F0C" w:rsidP="008B1F36">
            <w:pPr>
              <w:rPr>
                <w:rFonts w:ascii="Verdana" w:hAnsi="Verdana"/>
              </w:rPr>
            </w:pPr>
          </w:p>
        </w:tc>
      </w:tr>
      <w:tr w:rsidR="00824F70" w:rsidRPr="008D1470" w:rsidTr="00D0474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288"/>
        </w:trPr>
        <w:tc>
          <w:tcPr>
            <w:tcW w:w="8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4F0C" w:rsidRPr="008D1470" w:rsidRDefault="00824F70" w:rsidP="0086110A">
            <w:pPr>
              <w:pStyle w:val="ActionItems"/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lastRenderedPageBreak/>
              <w:t>Discuss business related to Project Information</w:t>
            </w:r>
          </w:p>
          <w:p w:rsidR="00824F70" w:rsidRPr="008D1470" w:rsidRDefault="00824F70" w:rsidP="00824F70">
            <w:pPr>
              <w:pStyle w:val="ActionItems"/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008D1470">
              <w:rPr>
                <w:rFonts w:ascii="Verdana" w:hAnsi="Verdana"/>
                <w:noProof/>
              </w:rPr>
              <w:t>Rearrange the layout for Project Comment Information to give it more space</w:t>
            </w:r>
            <w:r w:rsidRPr="008D1470">
              <w:rPr>
                <w:rFonts w:ascii="Verdana" w:hAnsi="Verdana"/>
                <w:noProof/>
              </w:rPr>
              <w:br/>
            </w:r>
            <w:r w:rsidRPr="008D1470">
              <w:rPr>
                <w:rFonts w:ascii="Verdana" w:hAnsi="Verdana"/>
                <w:b/>
                <w:noProof/>
              </w:rPr>
              <w:drawing>
                <wp:inline distT="0" distB="0" distL="0" distR="0" wp14:anchorId="7F8E6510" wp14:editId="14C81C0A">
                  <wp:extent cx="4480560" cy="1901598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0" cy="1901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F87" w:rsidRDefault="00D90B7F" w:rsidP="00824F70">
            <w:pPr>
              <w:pStyle w:val="ActionItems"/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008D1470">
              <w:rPr>
                <w:rFonts w:ascii="Verdana" w:hAnsi="Verdana"/>
                <w:noProof/>
              </w:rPr>
              <w:t>Sort comments descending by added date</w:t>
            </w:r>
          </w:p>
          <w:p w:rsidR="00BD3271" w:rsidRPr="00BD3271" w:rsidRDefault="00BD3271" w:rsidP="00824F70">
            <w:pPr>
              <w:pStyle w:val="ActionItems"/>
              <w:numPr>
                <w:ilvl w:val="1"/>
                <w:numId w:val="1"/>
              </w:numPr>
              <w:rPr>
                <w:rFonts w:ascii="Verdana" w:hAnsi="Verdana"/>
                <w:i/>
              </w:rPr>
            </w:pPr>
            <w:r w:rsidRPr="00BD3271">
              <w:rPr>
                <w:rFonts w:ascii="Verdana" w:hAnsi="Verdana"/>
                <w:i/>
                <w:noProof/>
              </w:rPr>
              <w:t>Trello</w:t>
            </w:r>
          </w:p>
          <w:p w:rsidR="00BD3271" w:rsidRPr="008D1470" w:rsidRDefault="00BD3271" w:rsidP="00824F70">
            <w:pPr>
              <w:pStyle w:val="ActionItems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Suggestion</w:t>
            </w:r>
            <w:r>
              <w:rPr>
                <w:rFonts w:ascii="Verdana" w:hAnsi="Verdana"/>
              </w:rPr>
              <w:br/>
            </w:r>
            <w:r w:rsidR="003F20A8">
              <w:object w:dxaOrig="11702" w:dyaOrig="4861">
                <v:shape id="_x0000_i1029" type="#_x0000_t75" style="width:331.5pt;height:138pt" o:ole="">
                  <v:imagedata r:id="rId19" o:title=""/>
                </v:shape>
                <o:OLEObject Type="Embed" ProgID="PBrush" ShapeID="_x0000_i1029" DrawAspect="Content" ObjectID="_1533706347" r:id="rId20"/>
              </w:objec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4F0C" w:rsidRPr="008D1470" w:rsidRDefault="00C64F0C" w:rsidP="008B1F36">
            <w:pPr>
              <w:rPr>
                <w:rFonts w:ascii="Verdana" w:hAnsi="Verdana"/>
              </w:rPr>
            </w:pPr>
          </w:p>
        </w:tc>
      </w:tr>
      <w:tr w:rsidR="00824F70" w:rsidRPr="008D1470" w:rsidTr="00D0474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288"/>
        </w:trPr>
        <w:tc>
          <w:tcPr>
            <w:tcW w:w="8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4F0C" w:rsidRPr="008D1470" w:rsidRDefault="00C64F0C" w:rsidP="003F20A8">
            <w:pPr>
              <w:pStyle w:val="ActionItems"/>
              <w:numPr>
                <w:ilvl w:val="0"/>
                <w:numId w:val="0"/>
              </w:numPr>
              <w:ind w:left="360"/>
              <w:rPr>
                <w:rFonts w:ascii="Verdana" w:hAnsi="Verdana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4F0C" w:rsidRPr="008D1470" w:rsidRDefault="00C64F0C" w:rsidP="008B1F36">
            <w:pPr>
              <w:rPr>
                <w:rFonts w:ascii="Verdana" w:hAnsi="Verdana"/>
              </w:rPr>
            </w:pPr>
          </w:p>
        </w:tc>
      </w:tr>
    </w:tbl>
    <w:p w:rsidR="008B1F36" w:rsidRPr="008D1470" w:rsidRDefault="008B1F36" w:rsidP="008B1F36">
      <w:pPr>
        <w:pStyle w:val="Heading2"/>
        <w:rPr>
          <w:rFonts w:ascii="Verdana" w:hAnsi="Verdana"/>
        </w:rPr>
      </w:pPr>
      <w:bookmarkStart w:id="3" w:name="MinuteTopicSection"/>
      <w:r w:rsidRPr="008D1470">
        <w:rPr>
          <w:rFonts w:ascii="Verdana" w:hAnsi="Verdana"/>
        </w:rPr>
        <w:lastRenderedPageBreak/>
        <w:t>Other Information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7"/>
        <w:gridCol w:w="8637"/>
      </w:tblGrid>
      <w:tr w:rsidR="003D3A5F" w:rsidRPr="008D1470" w:rsidTr="00917246">
        <w:trPr>
          <w:trHeight w:val="360"/>
        </w:trPr>
        <w:tc>
          <w:tcPr>
            <w:tcW w:w="1587" w:type="dxa"/>
            <w:tcBorders>
              <w:bottom w:val="nil"/>
            </w:tcBorders>
            <w:vAlign w:val="bottom"/>
          </w:tcPr>
          <w:p w:rsidR="003D3A5F" w:rsidRPr="008D1470" w:rsidRDefault="003D3A5F" w:rsidP="008B1F36">
            <w:pPr>
              <w:pStyle w:val="Heading3"/>
              <w:rPr>
                <w:rFonts w:ascii="Verdana" w:hAnsi="Verdana"/>
              </w:rPr>
            </w:pPr>
            <w:bookmarkStart w:id="4" w:name="MinuteAdditional"/>
            <w:bookmarkEnd w:id="3"/>
            <w:bookmarkEnd w:id="4"/>
            <w:r w:rsidRPr="008D1470">
              <w:rPr>
                <w:rFonts w:ascii="Verdana" w:hAnsi="Verdana"/>
              </w:rPr>
              <w:t>Observers:</w:t>
            </w:r>
          </w:p>
        </w:tc>
        <w:tc>
          <w:tcPr>
            <w:tcW w:w="8637" w:type="dxa"/>
            <w:vAlign w:val="bottom"/>
          </w:tcPr>
          <w:p w:rsidR="003D3A5F" w:rsidRPr="008D1470" w:rsidRDefault="003D3A5F" w:rsidP="00917246">
            <w:pPr>
              <w:rPr>
                <w:rFonts w:ascii="Verdana" w:hAnsi="Verdana"/>
              </w:rPr>
            </w:pPr>
          </w:p>
        </w:tc>
      </w:tr>
      <w:tr w:rsidR="003D3A5F" w:rsidRPr="008D1470" w:rsidTr="00917246">
        <w:trPr>
          <w:trHeight w:val="360"/>
        </w:trPr>
        <w:tc>
          <w:tcPr>
            <w:tcW w:w="1587" w:type="dxa"/>
            <w:tcBorders>
              <w:top w:val="nil"/>
              <w:bottom w:val="nil"/>
            </w:tcBorders>
            <w:vAlign w:val="bottom"/>
          </w:tcPr>
          <w:p w:rsidR="003D3A5F" w:rsidRPr="008D1470" w:rsidRDefault="003D3A5F" w:rsidP="008B1F36">
            <w:pPr>
              <w:pStyle w:val="Heading3"/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>Resources:</w:t>
            </w:r>
          </w:p>
        </w:tc>
        <w:tc>
          <w:tcPr>
            <w:tcW w:w="8637" w:type="dxa"/>
            <w:vAlign w:val="bottom"/>
          </w:tcPr>
          <w:p w:rsidR="003D3A5F" w:rsidRPr="008D1470" w:rsidRDefault="003D3A5F" w:rsidP="00917246">
            <w:pPr>
              <w:rPr>
                <w:rFonts w:ascii="Verdana" w:hAnsi="Verdana"/>
              </w:rPr>
            </w:pPr>
          </w:p>
        </w:tc>
      </w:tr>
      <w:tr w:rsidR="003D3A5F" w:rsidRPr="008D1470" w:rsidTr="00917246">
        <w:trPr>
          <w:trHeight w:val="360"/>
        </w:trPr>
        <w:tc>
          <w:tcPr>
            <w:tcW w:w="1587" w:type="dxa"/>
            <w:tcBorders>
              <w:top w:val="nil"/>
              <w:bottom w:val="nil"/>
            </w:tcBorders>
            <w:vAlign w:val="bottom"/>
          </w:tcPr>
          <w:p w:rsidR="003D3A5F" w:rsidRPr="008D1470" w:rsidRDefault="003D3A5F" w:rsidP="008B1F36">
            <w:pPr>
              <w:pStyle w:val="Heading3"/>
              <w:rPr>
                <w:rFonts w:ascii="Verdana" w:hAnsi="Verdana"/>
              </w:rPr>
            </w:pPr>
            <w:r w:rsidRPr="008D1470">
              <w:rPr>
                <w:rFonts w:ascii="Verdana" w:hAnsi="Verdana"/>
              </w:rPr>
              <w:t>Special notes:</w:t>
            </w:r>
          </w:p>
        </w:tc>
        <w:tc>
          <w:tcPr>
            <w:tcW w:w="8637" w:type="dxa"/>
            <w:vAlign w:val="bottom"/>
          </w:tcPr>
          <w:p w:rsidR="003D3A5F" w:rsidRPr="008D1470" w:rsidRDefault="003D3A5F" w:rsidP="00917246">
            <w:pPr>
              <w:rPr>
                <w:rFonts w:ascii="Verdana" w:hAnsi="Verdana"/>
              </w:rPr>
            </w:pPr>
          </w:p>
        </w:tc>
      </w:tr>
    </w:tbl>
    <w:p w:rsidR="007D5836" w:rsidRPr="008D1470" w:rsidRDefault="007D5836" w:rsidP="00E77B89">
      <w:pPr>
        <w:rPr>
          <w:rFonts w:ascii="Verdana" w:hAnsi="Verdana"/>
        </w:rPr>
      </w:pPr>
    </w:p>
    <w:sectPr w:rsidR="007D5836" w:rsidRPr="008D1470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A4016"/>
    <w:multiLevelType w:val="hybridMultilevel"/>
    <w:tmpl w:val="86C473FE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7C"/>
    <w:rsid w:val="00070E04"/>
    <w:rsid w:val="000D10CE"/>
    <w:rsid w:val="00140431"/>
    <w:rsid w:val="00140DAE"/>
    <w:rsid w:val="001575F9"/>
    <w:rsid w:val="001C15DC"/>
    <w:rsid w:val="001E0227"/>
    <w:rsid w:val="001E3F87"/>
    <w:rsid w:val="002606F7"/>
    <w:rsid w:val="002608A7"/>
    <w:rsid w:val="0027375D"/>
    <w:rsid w:val="002A2728"/>
    <w:rsid w:val="002C51E8"/>
    <w:rsid w:val="002F32B7"/>
    <w:rsid w:val="002F36BE"/>
    <w:rsid w:val="003010D4"/>
    <w:rsid w:val="003172EB"/>
    <w:rsid w:val="00332F83"/>
    <w:rsid w:val="00351C8C"/>
    <w:rsid w:val="003857B8"/>
    <w:rsid w:val="003D3A5F"/>
    <w:rsid w:val="003F20A8"/>
    <w:rsid w:val="00411AB5"/>
    <w:rsid w:val="00446003"/>
    <w:rsid w:val="00495F04"/>
    <w:rsid w:val="00500E5B"/>
    <w:rsid w:val="00501C1B"/>
    <w:rsid w:val="00533591"/>
    <w:rsid w:val="0055378A"/>
    <w:rsid w:val="0056485D"/>
    <w:rsid w:val="005D1898"/>
    <w:rsid w:val="00625875"/>
    <w:rsid w:val="00626129"/>
    <w:rsid w:val="006A6EB8"/>
    <w:rsid w:val="006E563A"/>
    <w:rsid w:val="007018D4"/>
    <w:rsid w:val="0072713C"/>
    <w:rsid w:val="00777A1E"/>
    <w:rsid w:val="00797708"/>
    <w:rsid w:val="007D5836"/>
    <w:rsid w:val="00824F70"/>
    <w:rsid w:val="0086110A"/>
    <w:rsid w:val="00862309"/>
    <w:rsid w:val="008739E4"/>
    <w:rsid w:val="008A5125"/>
    <w:rsid w:val="008B1F36"/>
    <w:rsid w:val="008B2C7C"/>
    <w:rsid w:val="008C16F6"/>
    <w:rsid w:val="008D1470"/>
    <w:rsid w:val="008D3EF3"/>
    <w:rsid w:val="00917246"/>
    <w:rsid w:val="0092128D"/>
    <w:rsid w:val="009230F9"/>
    <w:rsid w:val="009267B4"/>
    <w:rsid w:val="00926AC0"/>
    <w:rsid w:val="009416F2"/>
    <w:rsid w:val="009C139C"/>
    <w:rsid w:val="009C18E1"/>
    <w:rsid w:val="009F2309"/>
    <w:rsid w:val="00A329A3"/>
    <w:rsid w:val="00A43DA2"/>
    <w:rsid w:val="00A72EE2"/>
    <w:rsid w:val="00A85296"/>
    <w:rsid w:val="00A85EF8"/>
    <w:rsid w:val="00A9572A"/>
    <w:rsid w:val="00AC50DD"/>
    <w:rsid w:val="00B535DD"/>
    <w:rsid w:val="00B76CB4"/>
    <w:rsid w:val="00BD3271"/>
    <w:rsid w:val="00C319DF"/>
    <w:rsid w:val="00C64F0C"/>
    <w:rsid w:val="00C6747C"/>
    <w:rsid w:val="00C71700"/>
    <w:rsid w:val="00C81680"/>
    <w:rsid w:val="00C9400E"/>
    <w:rsid w:val="00CE6944"/>
    <w:rsid w:val="00D04743"/>
    <w:rsid w:val="00D16A44"/>
    <w:rsid w:val="00D73C49"/>
    <w:rsid w:val="00D7450C"/>
    <w:rsid w:val="00D812F0"/>
    <w:rsid w:val="00D90B7F"/>
    <w:rsid w:val="00D965F6"/>
    <w:rsid w:val="00DB0C65"/>
    <w:rsid w:val="00E77B89"/>
    <w:rsid w:val="00EA4077"/>
    <w:rsid w:val="00EF2490"/>
    <w:rsid w:val="00F1122A"/>
    <w:rsid w:val="00F51B90"/>
    <w:rsid w:val="00F75FD9"/>
    <w:rsid w:val="00F85DF4"/>
    <w:rsid w:val="00FE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EA9C5"/>
  <w15:docId w15:val="{D6F91456-977C-4A51-9900-12E7D473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246"/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8B1F36"/>
    <w:pPr>
      <w:keepNext/>
      <w:spacing w:after="60"/>
      <w:outlineLvl w:val="0"/>
    </w:pPr>
    <w:rPr>
      <w:rFonts w:asciiTheme="majorHAnsi" w:hAnsiTheme="majorHAnsi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917246"/>
    <w:pPr>
      <w:keepNext/>
      <w:spacing w:before="600" w:after="60"/>
      <w:outlineLvl w:val="1"/>
    </w:pPr>
    <w:rPr>
      <w:rFonts w:asciiTheme="majorHAnsi" w:hAnsiTheme="majorHAnsi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917246"/>
    <w:pPr>
      <w:keepNext/>
      <w:spacing w:before="60" w:after="40"/>
      <w:outlineLvl w:val="2"/>
    </w:pPr>
    <w:rPr>
      <w:rFonts w:asciiTheme="majorHAnsi" w:hAnsiTheme="majorHAnsi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77B89"/>
    <w:rPr>
      <w:rFonts w:ascii="Tahoma" w:hAnsi="Tahoma" w:cs="Tahoma"/>
      <w:sz w:val="16"/>
      <w:szCs w:val="16"/>
    </w:rPr>
  </w:style>
  <w:style w:type="paragraph" w:customStyle="1" w:styleId="MeetingInformation">
    <w:name w:val="Meeting Information"/>
    <w:basedOn w:val="Normal"/>
    <w:qFormat/>
    <w:rsid w:val="00917246"/>
    <w:pPr>
      <w:spacing w:after="40"/>
      <w:ind w:left="994"/>
      <w:jc w:val="right"/>
    </w:pPr>
    <w:rPr>
      <w:rFonts w:cs="Arial"/>
      <w:b/>
      <w:sz w:val="18"/>
      <w:szCs w:val="24"/>
    </w:rPr>
  </w:style>
  <w:style w:type="paragraph" w:customStyle="1" w:styleId="ActionItems">
    <w:name w:val="Action Items"/>
    <w:basedOn w:val="Normal"/>
    <w:unhideWhenUsed/>
    <w:qFormat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table" w:styleId="TableGrid">
    <w:name w:val="Table Grid"/>
    <w:basedOn w:val="TableNormal"/>
    <w:rsid w:val="008B1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1F36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2A2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.nguyen\AppData\Roaming\Microsoft\Templates\In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BB2C9A56CB446EA72CC370A2619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9E05E-ED2C-4F00-8D6F-62B8E032DD96}"/>
      </w:docPartPr>
      <w:docPartBody>
        <w:p w:rsidR="00AB2148" w:rsidRDefault="007D50C2">
          <w:pPr>
            <w:pStyle w:val="54BB2C9A56CB446EA72CC370A2619B3E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C2"/>
    <w:rsid w:val="0013154E"/>
    <w:rsid w:val="007D50C2"/>
    <w:rsid w:val="00AB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BB2C9A56CB446EA72CC370A2619B3E">
    <w:name w:val="54BB2C9A56CB446EA72CC370A2619B3E"/>
  </w:style>
  <w:style w:type="paragraph" w:customStyle="1" w:styleId="723F216AE6E74C889922A669338BAF8A">
    <w:name w:val="723F216AE6E74C889922A669338BAF8A"/>
  </w:style>
  <w:style w:type="paragraph" w:customStyle="1" w:styleId="50C652227FC7412BAE4C1CA7CE8CC41E">
    <w:name w:val="50C652227FC7412BAE4C1CA7CE8CC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CC455-B154-42BC-8F15-7145A3B092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AA2170-77F9-479C-8FB8-734AFE25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</Template>
  <TotalTime>852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agenda</vt:lpstr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agenda</dc:title>
  <dc:creator>nguyen nam phuong</dc:creator>
  <cp:keywords/>
  <cp:lastModifiedBy>nguyen nam phuong</cp:lastModifiedBy>
  <cp:revision>38</cp:revision>
  <cp:lastPrinted>2003-09-17T20:32:00Z</cp:lastPrinted>
  <dcterms:created xsi:type="dcterms:W3CDTF">2016-08-25T01:39:00Z</dcterms:created>
  <dcterms:modified xsi:type="dcterms:W3CDTF">2016-08-26T01:46:00Z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