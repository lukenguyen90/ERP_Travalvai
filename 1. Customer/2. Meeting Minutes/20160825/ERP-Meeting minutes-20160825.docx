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8C3E19" w:rsidP="00954110">
      <w:pPr>
        <w:pStyle w:val="Title"/>
      </w:pPr>
      <w:r>
        <w:t>ERP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699C88594B841809442D4044728A9B1"/>
            </w:placeholder>
            <w:date w:fullDate="2016-08-25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642485" w:rsidP="005F58B2">
                <w:pPr>
                  <w:pStyle w:val="Details"/>
                </w:pPr>
                <w:r>
                  <w:t>August 25,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485" w:rsidP="00642485">
            <w:pPr>
              <w:pStyle w:val="Details"/>
            </w:pPr>
            <w:r>
              <w:t>13:30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535821" w:rsidP="00535821">
            <w:pPr>
              <w:pStyle w:val="Details"/>
            </w:pPr>
            <w:r>
              <w:t>Rasia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821F23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4E47F6" w:rsidP="005052C5">
            <w:r>
              <w:t xml:space="preserve">Xavier, </w:t>
            </w:r>
            <w:bookmarkStart w:id="0" w:name="_GoBack"/>
            <w:bookmarkEnd w:id="0"/>
            <w:r w:rsidR="00AA37DD">
              <w:t>Phuong</w:t>
            </w:r>
          </w:p>
        </w:tc>
      </w:tr>
      <w:tr w:rsidR="0085168B" w:rsidRPr="00692553" w:rsidTr="00821F23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21171" w:rsidP="005052C5">
            <w:r>
              <w:t>Discuss business of ERP</w:t>
            </w:r>
          </w:p>
        </w:tc>
      </w:tr>
      <w:tr w:rsidR="0085168B" w:rsidRPr="00692553" w:rsidTr="00821F23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821F23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1959BB" w:rsidP="009A1B3B">
            <w:r>
              <w:t xml:space="preserve">Xavier, </w:t>
            </w:r>
            <w:r w:rsidR="009A1B3B">
              <w:t>Phuong</w:t>
            </w:r>
            <w:r>
              <w:t xml:space="preserve">, </w:t>
            </w:r>
            <w:r w:rsidR="009A1B3B">
              <w:t>Thinh</w:t>
            </w:r>
          </w:p>
        </w:tc>
      </w:tr>
    </w:tbl>
    <w:p w:rsidR="00817B85" w:rsidRDefault="00817B85" w:rsidP="00C05229">
      <w:pPr>
        <w:pStyle w:val="Heading1"/>
      </w:pPr>
    </w:p>
    <w:p w:rsidR="00954110" w:rsidRDefault="00954110" w:rsidP="00C05229">
      <w:pPr>
        <w:pStyle w:val="Heading1"/>
      </w:pPr>
      <w:r w:rsidRPr="00692553">
        <w:t>Agenda topics</w:t>
      </w:r>
    </w:p>
    <w:p w:rsidR="001A4A76" w:rsidRPr="001A4A76" w:rsidRDefault="001A4A76" w:rsidP="001A4A76">
      <w:pPr>
        <w:pStyle w:val="Heading2"/>
      </w:pPr>
      <w:r>
        <w:t>Price List</w:t>
      </w:r>
    </w:p>
    <w:p w:rsidR="00D8181B" w:rsidRDefault="00D8181B">
      <w:bookmarkStart w:id="1" w:name="MinuteTopicSection"/>
      <w:bookmarkStart w:id="2" w:name="MinuteTopic"/>
      <w:bookmarkStart w:id="3" w:name="MinuteItems"/>
      <w:bookmarkEnd w:id="2"/>
      <w:bookmarkEnd w:id="3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DF2EEE" w:rsidP="00B62A90">
            <w:r>
              <w:t xml:space="preserve">Business related to </w:t>
            </w:r>
            <w:r w:rsidR="00B62A90">
              <w:t>Copy by Copy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DF2EEE" w:rsidRDefault="00DF2EEE" w:rsidP="00DF2EEE">
            <w:pPr>
              <w:pStyle w:val="ListParagraph"/>
              <w:numPr>
                <w:ilvl w:val="0"/>
                <w:numId w:val="14"/>
              </w:numPr>
            </w:pPr>
            <w:r>
              <w:t>Price List Factory</w:t>
            </w:r>
          </w:p>
          <w:p w:rsidR="0085168B" w:rsidRDefault="00B348E9" w:rsidP="00DF2EEE">
            <w:pPr>
              <w:pStyle w:val="ListParagraph"/>
              <w:numPr>
                <w:ilvl w:val="1"/>
                <w:numId w:val="14"/>
              </w:numPr>
            </w:pPr>
            <w:r>
              <w:t>New p</w:t>
            </w:r>
            <w:r w:rsidR="00DF2EEE">
              <w:t>rocedure to create Price List</w:t>
            </w:r>
            <w:r w:rsidR="00447932">
              <w:t xml:space="preserve"> by</w:t>
            </w:r>
            <w:r w:rsidR="00DF2EEE">
              <w:t xml:space="preserve"> </w:t>
            </w:r>
            <w:r>
              <w:t>“Copy”</w:t>
            </w:r>
          </w:p>
          <w:p w:rsidR="00B348E9" w:rsidRDefault="00B348E9" w:rsidP="00B348E9">
            <w:pPr>
              <w:pStyle w:val="ListParagraph"/>
              <w:numPr>
                <w:ilvl w:val="0"/>
                <w:numId w:val="14"/>
              </w:numPr>
            </w:pPr>
            <w:r>
              <w:t>Price List Zone</w:t>
            </w:r>
          </w:p>
          <w:p w:rsidR="00B348E9" w:rsidRPr="00692553" w:rsidRDefault="00B348E9" w:rsidP="00B348E9">
            <w:pPr>
              <w:pStyle w:val="ListParagraph"/>
              <w:numPr>
                <w:ilvl w:val="1"/>
                <w:numId w:val="14"/>
              </w:numPr>
            </w:pPr>
            <w:r>
              <w:t>New procedure to create Price List</w:t>
            </w:r>
            <w:r w:rsidR="00447932">
              <w:t xml:space="preserve"> by</w:t>
            </w:r>
            <w:r>
              <w:t xml:space="preserve"> “Copy”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447932" w:rsidP="005052C5">
            <w:r>
              <w:t>Change procedure to create Price List by “Copy”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Default="0039357F" w:rsidP="0039357F">
            <w:pPr>
              <w:pStyle w:val="ListParagraph"/>
              <w:numPr>
                <w:ilvl w:val="0"/>
                <w:numId w:val="16"/>
              </w:numPr>
            </w:pPr>
            <w:r>
              <w:t>Price List Factory</w:t>
            </w:r>
            <w:r w:rsidR="002E56C2">
              <w:t xml:space="preserve"> – Create by Copy</w:t>
            </w:r>
          </w:p>
          <w:p w:rsidR="0039357F" w:rsidRDefault="0039357F" w:rsidP="0039357F">
            <w:pPr>
              <w:pStyle w:val="ListParagraph"/>
              <w:numPr>
                <w:ilvl w:val="1"/>
                <w:numId w:val="16"/>
              </w:numPr>
            </w:pPr>
            <w:r>
              <w:t>Remove Source Zone</w:t>
            </w:r>
          </w:p>
          <w:p w:rsidR="0039357F" w:rsidRDefault="0039357F" w:rsidP="0039357F">
            <w:pPr>
              <w:pStyle w:val="ListParagraph"/>
              <w:numPr>
                <w:ilvl w:val="1"/>
                <w:numId w:val="16"/>
              </w:numPr>
            </w:pPr>
            <w:r>
              <w:t>Remove Source Price List</w:t>
            </w:r>
          </w:p>
          <w:p w:rsidR="0039357F" w:rsidRDefault="0039357F" w:rsidP="0039357F">
            <w:pPr>
              <w:pStyle w:val="ListParagraph"/>
              <w:numPr>
                <w:ilvl w:val="1"/>
                <w:numId w:val="16"/>
              </w:numPr>
            </w:pPr>
            <w:r>
              <w:t>Remove Destination Price List</w:t>
            </w:r>
          </w:p>
          <w:p w:rsidR="0039357F" w:rsidRDefault="0039357F" w:rsidP="0039357F">
            <w:pPr>
              <w:pStyle w:val="ListParagraph"/>
              <w:numPr>
                <w:ilvl w:val="1"/>
                <w:numId w:val="16"/>
              </w:numPr>
            </w:pPr>
            <w:r>
              <w:t>Add</w:t>
            </w:r>
            <w:r w:rsidR="00557A66">
              <w:t>:</w:t>
            </w:r>
          </w:p>
          <w:p w:rsidR="0039357F" w:rsidRDefault="0039357F" w:rsidP="0039357F">
            <w:pPr>
              <w:pStyle w:val="ListParagraph"/>
              <w:numPr>
                <w:ilvl w:val="2"/>
                <w:numId w:val="16"/>
              </w:numPr>
            </w:pPr>
            <w:r>
              <w:t>Code: free text</w:t>
            </w:r>
          </w:p>
          <w:p w:rsidR="0039357F" w:rsidRDefault="0039357F" w:rsidP="0039357F">
            <w:pPr>
              <w:pStyle w:val="ListParagraph"/>
              <w:numPr>
                <w:ilvl w:val="2"/>
                <w:numId w:val="16"/>
              </w:numPr>
            </w:pPr>
            <w:r>
              <w:t>Description: free text</w:t>
            </w:r>
          </w:p>
          <w:p w:rsidR="0039357F" w:rsidRDefault="0039357F" w:rsidP="0039357F">
            <w:pPr>
              <w:pStyle w:val="ListParagraph"/>
              <w:numPr>
                <w:ilvl w:val="2"/>
                <w:numId w:val="16"/>
              </w:numPr>
            </w:pPr>
            <w:r>
              <w:t>Zone: to choose destination Zone</w:t>
            </w:r>
          </w:p>
          <w:p w:rsidR="0039357F" w:rsidRDefault="0039357F" w:rsidP="0039357F">
            <w:pPr>
              <w:pStyle w:val="ListParagraph"/>
              <w:numPr>
                <w:ilvl w:val="2"/>
                <w:numId w:val="16"/>
              </w:numPr>
            </w:pPr>
            <w:r>
              <w:t>Season: to choose destination Season</w:t>
            </w:r>
          </w:p>
          <w:p w:rsidR="0039357F" w:rsidRDefault="0039357F" w:rsidP="0039357F">
            <w:pPr>
              <w:pStyle w:val="ListParagraph"/>
              <w:numPr>
                <w:ilvl w:val="2"/>
                <w:numId w:val="16"/>
              </w:numPr>
            </w:pPr>
            <w:r>
              <w:t>Factory Currency: label to view Factory’s currency</w:t>
            </w:r>
          </w:p>
          <w:p w:rsidR="0039357F" w:rsidRDefault="0039357F" w:rsidP="0039357F">
            <w:pPr>
              <w:pStyle w:val="ListParagraph"/>
              <w:numPr>
                <w:ilvl w:val="2"/>
                <w:numId w:val="16"/>
              </w:numPr>
            </w:pPr>
            <w:r>
              <w:t>Price List Currency: choose currency of destination Price List</w:t>
            </w:r>
          </w:p>
          <w:p w:rsidR="00600C81" w:rsidRDefault="00600C81" w:rsidP="0039357F">
            <w:pPr>
              <w:pStyle w:val="ListParagraph"/>
              <w:numPr>
                <w:ilvl w:val="2"/>
                <w:numId w:val="16"/>
              </w:numPr>
            </w:pPr>
            <w:r>
              <w:t>Creation Date Ex. Rate: label to view Price List’s currency compare to USD</w:t>
            </w:r>
          </w:p>
          <w:p w:rsidR="00600C81" w:rsidRDefault="00600C81" w:rsidP="0039357F">
            <w:pPr>
              <w:pStyle w:val="ListParagraph"/>
              <w:numPr>
                <w:ilvl w:val="2"/>
                <w:numId w:val="16"/>
              </w:numPr>
            </w:pPr>
            <w:r>
              <w:t>Calculation Ex. Rate: free text</w:t>
            </w:r>
          </w:p>
          <w:p w:rsidR="00600C81" w:rsidRDefault="00600C81" w:rsidP="0039357F">
            <w:pPr>
              <w:pStyle w:val="ListParagraph"/>
              <w:numPr>
                <w:ilvl w:val="2"/>
                <w:numId w:val="16"/>
              </w:numPr>
            </w:pPr>
            <w:r>
              <w:t>Correction: free text</w:t>
            </w:r>
          </w:p>
          <w:p w:rsidR="00600C81" w:rsidRDefault="00600C81" w:rsidP="0039357F">
            <w:pPr>
              <w:pStyle w:val="ListParagraph"/>
              <w:numPr>
                <w:ilvl w:val="2"/>
                <w:numId w:val="16"/>
              </w:numPr>
            </w:pPr>
            <w:r>
              <w:t>Source Season: choose Season</w:t>
            </w:r>
            <w:r w:rsidR="00271408">
              <w:t xml:space="preserve"> to copy</w:t>
            </w:r>
          </w:p>
          <w:p w:rsidR="00600C81" w:rsidRDefault="00600C81" w:rsidP="00600C81">
            <w:pPr>
              <w:pStyle w:val="ListParagraph"/>
              <w:numPr>
                <w:ilvl w:val="1"/>
                <w:numId w:val="16"/>
              </w:numPr>
            </w:pPr>
            <w:r>
              <w:t>Business rule</w:t>
            </w:r>
            <w:r w:rsidR="00F2592D">
              <w:t>s</w:t>
            </w:r>
            <w:r w:rsidR="00811E85">
              <w:t>:</w:t>
            </w:r>
          </w:p>
          <w:p w:rsidR="00811E85" w:rsidRDefault="00811E85" w:rsidP="00811E85">
            <w:pPr>
              <w:pStyle w:val="ListParagraph"/>
              <w:numPr>
                <w:ilvl w:val="2"/>
                <w:numId w:val="16"/>
              </w:numPr>
            </w:pPr>
            <w:r>
              <w:t>All</w:t>
            </w:r>
            <w:r w:rsidR="005A1514">
              <w:t xml:space="preserve"> Costing and Costing Version</w:t>
            </w:r>
            <w:r>
              <w:t xml:space="preserve"> </w:t>
            </w:r>
            <w:r w:rsidR="005A1514">
              <w:t>of chosen</w:t>
            </w:r>
            <w:r w:rsidR="00271408">
              <w:t xml:space="preserve"> s</w:t>
            </w:r>
            <w:r w:rsidR="005A1514">
              <w:t>ource</w:t>
            </w:r>
            <w:r w:rsidR="00271408">
              <w:t xml:space="preserve"> s</w:t>
            </w:r>
            <w:r w:rsidR="005A1514">
              <w:t>eason will be automatically added to new Price List</w:t>
            </w:r>
          </w:p>
          <w:p w:rsidR="00D969AC" w:rsidRDefault="004B4584" w:rsidP="00811E85">
            <w:pPr>
              <w:pStyle w:val="ListParagraph"/>
              <w:numPr>
                <w:ilvl w:val="2"/>
                <w:numId w:val="16"/>
              </w:numPr>
            </w:pPr>
            <w:r>
              <w:t xml:space="preserve">Destination </w:t>
            </w:r>
            <w:r w:rsidR="005A1514">
              <w:t>Price List Factory</w:t>
            </w:r>
            <w:r w:rsidR="00557A66">
              <w:t>’s</w:t>
            </w:r>
            <w:r w:rsidR="005A1514">
              <w:t xml:space="preserve"> </w:t>
            </w:r>
            <w:r w:rsidR="00557A66">
              <w:t>figure</w:t>
            </w:r>
            <w:r w:rsidR="00843E39">
              <w:t xml:space="preserve"> calculation</w:t>
            </w:r>
            <w:r w:rsidR="005A1514">
              <w:t xml:space="preserve"> is based on</w:t>
            </w:r>
            <w:r w:rsidR="00D969AC">
              <w:t>:</w:t>
            </w:r>
            <w:r w:rsidR="005A1514">
              <w:t xml:space="preserve"> </w:t>
            </w:r>
          </w:p>
          <w:p w:rsidR="005A1514" w:rsidRDefault="00260E60" w:rsidP="00D969AC">
            <w:pPr>
              <w:pStyle w:val="ListParagraph"/>
              <w:numPr>
                <w:ilvl w:val="3"/>
                <w:numId w:val="16"/>
              </w:numPr>
            </w:pPr>
            <w:r>
              <w:t>Factory Cost of each Costing Version of source season</w:t>
            </w:r>
          </w:p>
          <w:p w:rsidR="00D969AC" w:rsidRDefault="0065200C" w:rsidP="00D969AC">
            <w:pPr>
              <w:pStyle w:val="ListParagraph"/>
              <w:numPr>
                <w:ilvl w:val="3"/>
                <w:numId w:val="16"/>
              </w:numPr>
            </w:pPr>
            <w:r>
              <w:t xml:space="preserve">New </w:t>
            </w:r>
            <w:r w:rsidR="00D969AC">
              <w:t>Exchange Rate</w:t>
            </w:r>
            <w:r w:rsidR="00BF3C7A">
              <w:t xml:space="preserve"> value</w:t>
            </w:r>
          </w:p>
          <w:p w:rsidR="00D969AC" w:rsidRDefault="0065200C" w:rsidP="00D969AC">
            <w:pPr>
              <w:pStyle w:val="ListParagraph"/>
              <w:numPr>
                <w:ilvl w:val="3"/>
                <w:numId w:val="16"/>
              </w:numPr>
            </w:pPr>
            <w:r>
              <w:t xml:space="preserve">New </w:t>
            </w:r>
            <w:r w:rsidR="00D969AC">
              <w:t>Correction</w:t>
            </w:r>
            <w:r w:rsidR="00BF3C7A">
              <w:t xml:space="preserve"> value</w:t>
            </w:r>
          </w:p>
          <w:p w:rsidR="00805313" w:rsidRDefault="00805313" w:rsidP="00EA249C">
            <w:pPr>
              <w:pStyle w:val="ListParagraph"/>
              <w:numPr>
                <w:ilvl w:val="1"/>
                <w:numId w:val="16"/>
              </w:numPr>
            </w:pPr>
            <w:r>
              <w:t>Mockup:</w:t>
            </w:r>
            <w:r>
              <w:br/>
            </w:r>
          </w:p>
          <w:p w:rsidR="00805313" w:rsidRDefault="00805313" w:rsidP="00557A66">
            <w:pPr>
              <w:pStyle w:val="ListParagraph"/>
            </w:pPr>
            <w:r w:rsidRPr="00EA249C">
              <w:rPr>
                <w:noProof/>
              </w:rPr>
              <w:lastRenderedPageBreak/>
              <w:drawing>
                <wp:inline distT="0" distB="0" distL="0" distR="0" wp14:anchorId="524DC6FD" wp14:editId="0CD7B400">
                  <wp:extent cx="3325562" cy="3801600"/>
                  <wp:effectExtent l="0" t="0" r="8255" b="8890"/>
                  <wp:docPr id="1" name="Picture 1" descr="G:\Work\Project\TravalvaiERP2\2. Basic Specification\3. Wireframe\Price List\Price List Factory - Create by Copy - 201608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Work\Project\TravalvaiERP2\2. Basic Specification\3. Wireframe\Price List\Price List Factory - Create by Copy - 201608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4" t="8842"/>
                          <a:stretch/>
                        </pic:blipFill>
                        <pic:spPr bwMode="auto">
                          <a:xfrm>
                            <a:off x="0" y="0"/>
                            <a:ext cx="3344048" cy="382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05313" w:rsidRDefault="00805313" w:rsidP="00805313">
            <w:pPr>
              <w:pStyle w:val="ListParagraph"/>
            </w:pPr>
          </w:p>
          <w:p w:rsidR="00805313" w:rsidRDefault="00805313" w:rsidP="00805313">
            <w:pPr>
              <w:pStyle w:val="ListParagraph"/>
            </w:pPr>
          </w:p>
          <w:p w:rsidR="00557A66" w:rsidRDefault="00557A66" w:rsidP="00805313">
            <w:pPr>
              <w:pStyle w:val="ListParagraph"/>
              <w:numPr>
                <w:ilvl w:val="0"/>
                <w:numId w:val="16"/>
              </w:numPr>
            </w:pPr>
            <w:r>
              <w:t>Price List Zone</w:t>
            </w:r>
            <w:r w:rsidR="007D1FF1">
              <w:t xml:space="preserve"> – Create by Copy</w:t>
            </w:r>
          </w:p>
          <w:p w:rsidR="00557A66" w:rsidRDefault="007D1FF1" w:rsidP="00557A66">
            <w:pPr>
              <w:pStyle w:val="ListParagraph"/>
              <w:numPr>
                <w:ilvl w:val="1"/>
                <w:numId w:val="16"/>
              </w:numPr>
            </w:pPr>
            <w:r>
              <w:t>Remove Source Season</w:t>
            </w:r>
          </w:p>
          <w:p w:rsidR="007D1FF1" w:rsidRDefault="007D1FF1" w:rsidP="00557A66">
            <w:pPr>
              <w:pStyle w:val="ListParagraph"/>
              <w:numPr>
                <w:ilvl w:val="1"/>
                <w:numId w:val="16"/>
              </w:numPr>
            </w:pPr>
            <w:r>
              <w:t>Remove Destination Price List</w:t>
            </w:r>
          </w:p>
          <w:p w:rsidR="007D1FF1" w:rsidRDefault="007D1FF1" w:rsidP="00557A66">
            <w:pPr>
              <w:pStyle w:val="ListParagraph"/>
              <w:numPr>
                <w:ilvl w:val="1"/>
                <w:numId w:val="16"/>
              </w:numPr>
            </w:pPr>
            <w:r>
              <w:t>Add:</w:t>
            </w:r>
          </w:p>
          <w:p w:rsidR="007D1FF1" w:rsidRDefault="007D1FF1" w:rsidP="007D1FF1">
            <w:pPr>
              <w:pStyle w:val="ListParagraph"/>
              <w:numPr>
                <w:ilvl w:val="2"/>
                <w:numId w:val="16"/>
              </w:numPr>
            </w:pPr>
            <w:r>
              <w:t>Code: free text</w:t>
            </w:r>
          </w:p>
          <w:p w:rsidR="007D1FF1" w:rsidRDefault="00F31666" w:rsidP="007D1FF1">
            <w:pPr>
              <w:pStyle w:val="ListParagraph"/>
              <w:numPr>
                <w:ilvl w:val="2"/>
                <w:numId w:val="16"/>
              </w:numPr>
            </w:pPr>
            <w:r>
              <w:t>Description: free text</w:t>
            </w:r>
          </w:p>
          <w:p w:rsidR="00F31666" w:rsidRDefault="00F31666" w:rsidP="007D1FF1">
            <w:pPr>
              <w:pStyle w:val="ListParagraph"/>
              <w:numPr>
                <w:ilvl w:val="2"/>
                <w:numId w:val="16"/>
              </w:numPr>
            </w:pPr>
            <w:r>
              <w:t>Source Price List: choose Price List source to copy</w:t>
            </w:r>
          </w:p>
          <w:p w:rsidR="00E80DAD" w:rsidRDefault="00E80DAD" w:rsidP="007D1FF1">
            <w:pPr>
              <w:pStyle w:val="ListParagraph"/>
              <w:numPr>
                <w:ilvl w:val="2"/>
                <w:numId w:val="16"/>
              </w:numPr>
            </w:pPr>
            <w:r>
              <w:t>Destination Currency: choose currency of new Price List</w:t>
            </w:r>
          </w:p>
          <w:p w:rsidR="00E61FD6" w:rsidRDefault="00E61FD6" w:rsidP="007D1FF1">
            <w:pPr>
              <w:pStyle w:val="ListParagraph"/>
              <w:numPr>
                <w:ilvl w:val="2"/>
                <w:numId w:val="16"/>
              </w:numPr>
            </w:pPr>
            <w:r>
              <w:t>Creation Date Ex. Rate: label to view destination Price List’s currency compare to USD</w:t>
            </w:r>
          </w:p>
          <w:p w:rsidR="00E61FD6" w:rsidRDefault="00E61FD6" w:rsidP="007D1FF1">
            <w:pPr>
              <w:pStyle w:val="ListParagraph"/>
              <w:numPr>
                <w:ilvl w:val="2"/>
                <w:numId w:val="16"/>
              </w:numPr>
            </w:pPr>
            <w:r>
              <w:t>Calculation Ex. Rate: free text</w:t>
            </w:r>
          </w:p>
          <w:p w:rsidR="00C06675" w:rsidRDefault="00C06675" w:rsidP="007D1FF1">
            <w:pPr>
              <w:pStyle w:val="ListParagraph"/>
              <w:numPr>
                <w:ilvl w:val="2"/>
                <w:numId w:val="16"/>
              </w:numPr>
            </w:pPr>
            <w:r>
              <w:t>Correction: free text</w:t>
            </w:r>
          </w:p>
          <w:p w:rsidR="00C06675" w:rsidRDefault="00C06675" w:rsidP="007D1FF1">
            <w:pPr>
              <w:pStyle w:val="ListParagraph"/>
              <w:numPr>
                <w:ilvl w:val="2"/>
                <w:numId w:val="16"/>
              </w:numPr>
            </w:pPr>
            <w:r>
              <w:t>Commission: free text</w:t>
            </w:r>
          </w:p>
          <w:p w:rsidR="00A23F96" w:rsidRDefault="00A23F96" w:rsidP="007D1FF1">
            <w:pPr>
              <w:pStyle w:val="ListParagraph"/>
              <w:numPr>
                <w:ilvl w:val="2"/>
                <w:numId w:val="16"/>
              </w:numPr>
            </w:pPr>
            <w:r>
              <w:t>Freight: free text</w:t>
            </w:r>
          </w:p>
          <w:p w:rsidR="00A23F96" w:rsidRDefault="006476B6" w:rsidP="007D1FF1">
            <w:pPr>
              <w:pStyle w:val="ListParagraph"/>
              <w:numPr>
                <w:ilvl w:val="2"/>
                <w:numId w:val="16"/>
              </w:numPr>
            </w:pPr>
            <w:r>
              <w:t>Taxes: free text</w:t>
            </w:r>
          </w:p>
          <w:p w:rsidR="00E34D72" w:rsidRDefault="00C61097" w:rsidP="00FB4311">
            <w:pPr>
              <w:pStyle w:val="ListParagraph"/>
              <w:numPr>
                <w:ilvl w:val="2"/>
                <w:numId w:val="16"/>
              </w:numPr>
            </w:pPr>
            <w:r>
              <w:t>Margin: free text</w:t>
            </w:r>
          </w:p>
          <w:p w:rsidR="0057433D" w:rsidRDefault="0057433D" w:rsidP="007D1FF1">
            <w:pPr>
              <w:pStyle w:val="ListParagraph"/>
              <w:numPr>
                <w:ilvl w:val="2"/>
                <w:numId w:val="16"/>
              </w:numPr>
            </w:pPr>
            <w:r>
              <w:t>Language: choose Language of new Price List</w:t>
            </w:r>
          </w:p>
          <w:p w:rsidR="00FB2CA5" w:rsidRDefault="00FB2CA5" w:rsidP="00FB2CA5">
            <w:pPr>
              <w:pStyle w:val="ListParagraph"/>
              <w:numPr>
                <w:ilvl w:val="1"/>
                <w:numId w:val="16"/>
              </w:numPr>
            </w:pPr>
            <w:r>
              <w:t>Business rules</w:t>
            </w:r>
          </w:p>
          <w:p w:rsidR="00FB2CA5" w:rsidRDefault="001B44AF" w:rsidP="001B44AF">
            <w:pPr>
              <w:pStyle w:val="ListParagraph"/>
              <w:numPr>
                <w:ilvl w:val="2"/>
                <w:numId w:val="16"/>
              </w:numPr>
            </w:pPr>
            <w:r>
              <w:t>When Admin choose a specific source Price List to copy, all information (Correction, Commission, Freight, Taxes and Margin) of that Price List will be automatically loaded into corresponding fields</w:t>
            </w:r>
          </w:p>
          <w:p w:rsidR="00FB4311" w:rsidRDefault="00FB4311" w:rsidP="001B44AF">
            <w:pPr>
              <w:pStyle w:val="ListParagraph"/>
              <w:numPr>
                <w:ilvl w:val="2"/>
                <w:numId w:val="16"/>
              </w:numPr>
            </w:pPr>
            <w:r>
              <w:t>Admin is able to change default information</w:t>
            </w:r>
          </w:p>
          <w:p w:rsidR="005E1DF0" w:rsidRDefault="000872C2" w:rsidP="006042B3">
            <w:pPr>
              <w:pStyle w:val="ListParagraph"/>
              <w:numPr>
                <w:ilvl w:val="2"/>
                <w:numId w:val="16"/>
              </w:numPr>
            </w:pPr>
            <w:r>
              <w:t>All Articles of source Price List will be copied to destination Price List with new values</w:t>
            </w:r>
          </w:p>
          <w:p w:rsidR="009A1600" w:rsidRDefault="009A1600" w:rsidP="009A1600">
            <w:pPr>
              <w:pStyle w:val="ListParagraph"/>
              <w:numPr>
                <w:ilvl w:val="1"/>
                <w:numId w:val="16"/>
              </w:numPr>
            </w:pPr>
            <w:r>
              <w:t>Mockup:</w:t>
            </w:r>
          </w:p>
          <w:p w:rsidR="001B44AF" w:rsidRDefault="009A1600" w:rsidP="009A1600">
            <w:pPr>
              <w:pStyle w:val="ListParagraph"/>
            </w:pPr>
            <w:r w:rsidRPr="005E1DF0">
              <w:rPr>
                <w:noProof/>
              </w:rPr>
              <w:lastRenderedPageBreak/>
              <w:drawing>
                <wp:inline distT="0" distB="0" distL="0" distR="0" wp14:anchorId="4A21208B" wp14:editId="73EA4557">
                  <wp:extent cx="3328416" cy="4748561"/>
                  <wp:effectExtent l="0" t="0" r="5715" b="0"/>
                  <wp:docPr id="3" name="Picture 3" descr="G:\Work\Project\TravalvaiERP2\2. Basic Specification\3. Wireframe\Price List\Price List Zone - Create by Copy - 201608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Work\Project\TravalvaiERP2\2. Basic Specification\3. Wireframe\Price List\Price List Zone - Create by Copy - 201608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8" t="7582"/>
                          <a:stretch/>
                        </pic:blipFill>
                        <pic:spPr bwMode="auto">
                          <a:xfrm>
                            <a:off x="0" y="0"/>
                            <a:ext cx="3328416" cy="4748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E1DF0">
              <w:br/>
            </w:r>
          </w:p>
          <w:p w:rsidR="00EA249C" w:rsidRDefault="00EA249C" w:rsidP="002E0BC6">
            <w:pPr>
              <w:pStyle w:val="ListParagraph"/>
              <w:ind w:left="360"/>
            </w:pPr>
            <w:r>
              <w:br/>
            </w:r>
          </w:p>
          <w:p w:rsidR="00B529BF" w:rsidRPr="00CE6342" w:rsidRDefault="00B529BF" w:rsidP="005A1514">
            <w:pPr>
              <w:pStyle w:val="ListParagraph"/>
              <w:ind w:left="1260"/>
            </w:pP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2E0BC6" w:rsidP="005052C5">
            <w:r>
              <w:t>Implementing new procedure for Price List - Create by Copy function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2E0BC6" w:rsidP="005052C5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2E0BC6" w:rsidP="005052C5">
            <w:r>
              <w:t>2016-09-09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p w:rsidR="00C920B3" w:rsidRDefault="001D4BDB" w:rsidP="00C920B3">
      <w:pPr>
        <w:pStyle w:val="Heading2"/>
      </w:pPr>
      <w:r>
        <w:rPr>
          <w:b/>
        </w:rPr>
        <w:t>C</w:t>
      </w:r>
      <w:r w:rsidR="00C920B3">
        <w:rPr>
          <w:b/>
        </w:rPr>
        <w:t>ontract</w:t>
      </w:r>
    </w:p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A04583" w:rsidP="00344FA0">
            <w:r>
              <w:t>Business related to Contract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1C7A66" w:rsidP="001C7A66">
            <w:pPr>
              <w:pStyle w:val="ListParagraph"/>
              <w:numPr>
                <w:ilvl w:val="0"/>
                <w:numId w:val="19"/>
              </w:numPr>
            </w:pPr>
            <w:r>
              <w:t>Meaning of Contract</w:t>
            </w:r>
          </w:p>
          <w:p w:rsidR="001C7A66" w:rsidRDefault="001C7A66" w:rsidP="001C7A66">
            <w:pPr>
              <w:pStyle w:val="ListParagraph"/>
              <w:numPr>
                <w:ilvl w:val="0"/>
                <w:numId w:val="19"/>
              </w:numPr>
            </w:pPr>
            <w:r>
              <w:t>Meaning of Contract’s figure</w:t>
            </w:r>
          </w:p>
          <w:p w:rsidR="001C7A66" w:rsidRPr="00692553" w:rsidRDefault="001C7A66" w:rsidP="001C7A66">
            <w:pPr>
              <w:pStyle w:val="ListParagraph"/>
              <w:numPr>
                <w:ilvl w:val="0"/>
                <w:numId w:val="19"/>
              </w:numPr>
            </w:pPr>
            <w:r>
              <w:t>Who is responsible for creating Contract</w:t>
            </w:r>
            <w:r w:rsidR="00EA3A0C">
              <w:t>?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E86A20" w:rsidP="00344FA0">
            <w:r>
              <w:t>Implementing Contract function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EE4111" w:rsidRPr="00CE6342" w:rsidRDefault="00EE4111" w:rsidP="00EE4111">
            <w:pPr>
              <w:pStyle w:val="ListParagraph"/>
              <w:numPr>
                <w:ilvl w:val="0"/>
                <w:numId w:val="20"/>
              </w:numPr>
            </w:pPr>
            <w:r>
              <w:t>Function will be located in Admin section, next to Customer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EE4111" w:rsidP="00EE4111">
            <w:pPr>
              <w:pStyle w:val="ListParagraph"/>
              <w:numPr>
                <w:ilvl w:val="0"/>
                <w:numId w:val="20"/>
              </w:numPr>
            </w:pPr>
            <w:r>
              <w:t>Function will support Admin to Create, View, Update and Delete a Contract</w:t>
            </w:r>
          </w:p>
        </w:tc>
      </w:tr>
      <w:tr w:rsidR="008D3CEC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D3CEC" w:rsidRDefault="008D3CEC" w:rsidP="00EE4111">
            <w:pPr>
              <w:pStyle w:val="ListParagraph"/>
              <w:numPr>
                <w:ilvl w:val="0"/>
                <w:numId w:val="20"/>
              </w:numPr>
            </w:pPr>
            <w:r>
              <w:t>Factory and Zone are able to create a Contact</w:t>
            </w:r>
          </w:p>
        </w:tc>
      </w:tr>
      <w:tr w:rsidR="008D3CEC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D3CEC" w:rsidRDefault="008D3CEC" w:rsidP="00EE4111">
            <w:pPr>
              <w:pStyle w:val="ListParagraph"/>
              <w:numPr>
                <w:ilvl w:val="0"/>
                <w:numId w:val="20"/>
              </w:numPr>
            </w:pPr>
            <w:r>
              <w:t>Agent’s just allowed to view Contract of his customers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lastRenderedPageBreak/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EB59AA" w:rsidP="00344FA0">
            <w:r>
              <w:t>Implementing Contract function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FB02BF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FB02BF" w:rsidP="00344FA0">
            <w:r>
              <w:t>2016-09-01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p w:rsidR="00344FA0" w:rsidRPr="000B2897" w:rsidRDefault="000B2897" w:rsidP="000B2897">
      <w:pPr>
        <w:pStyle w:val="Heading2"/>
        <w:rPr>
          <w:b/>
        </w:rPr>
      </w:pPr>
      <w:r>
        <w:rPr>
          <w:b/>
        </w:rPr>
        <w:t>Product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6166E2" w:rsidP="00344FA0">
            <w:r>
              <w:t>Business related Product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6166E2" w:rsidP="006166E2">
            <w:pPr>
              <w:pStyle w:val="ListParagraph"/>
              <w:numPr>
                <w:ilvl w:val="0"/>
                <w:numId w:val="21"/>
              </w:numPr>
            </w:pPr>
            <w:r>
              <w:t>Meaning of Manual Price</w:t>
            </w:r>
          </w:p>
          <w:p w:rsidR="006166E2" w:rsidRPr="00692553" w:rsidRDefault="006166E2" w:rsidP="006166E2">
            <w:pPr>
              <w:pStyle w:val="ListParagraph"/>
              <w:numPr>
                <w:ilvl w:val="0"/>
                <w:numId w:val="21"/>
              </w:numPr>
            </w:pPr>
            <w:r>
              <w:t xml:space="preserve">How to calculate </w:t>
            </w:r>
            <w:r w:rsidR="00E14449">
              <w:t xml:space="preserve">Product’s </w:t>
            </w:r>
            <w:r>
              <w:t>Final Price according to a Contract and Manual Price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5200E4" w:rsidRDefault="005200E4" w:rsidP="00DC3390">
            <w:pPr>
              <w:pStyle w:val="ListParagraph"/>
              <w:numPr>
                <w:ilvl w:val="0"/>
                <w:numId w:val="22"/>
              </w:numPr>
            </w:pPr>
            <w:r>
              <w:t xml:space="preserve">Final Price </w:t>
            </w:r>
            <w:r w:rsidR="00843E39">
              <w:t>calculation will be</w:t>
            </w:r>
            <w:r>
              <w:t xml:space="preserve"> </w:t>
            </w:r>
            <w:r w:rsidR="00FF37C8">
              <w:t>based</w:t>
            </w:r>
            <w:r>
              <w:t xml:space="preserve"> on:</w:t>
            </w:r>
          </w:p>
          <w:p w:rsidR="005200E4" w:rsidRDefault="00FF37C8" w:rsidP="005200E4">
            <w:pPr>
              <w:pStyle w:val="ListParagraph"/>
              <w:numPr>
                <w:ilvl w:val="1"/>
                <w:numId w:val="22"/>
              </w:numPr>
            </w:pPr>
            <w:r>
              <w:t>(</w:t>
            </w:r>
            <w:r w:rsidR="00260C31">
              <w:t>P</w:t>
            </w:r>
            <w:r>
              <w:t>)</w:t>
            </w:r>
            <w:r w:rsidR="005200E4">
              <w:t>: Price List</w:t>
            </w:r>
          </w:p>
          <w:p w:rsidR="005200E4" w:rsidRDefault="00FF37C8" w:rsidP="005200E4">
            <w:pPr>
              <w:pStyle w:val="ListParagraph"/>
              <w:numPr>
                <w:ilvl w:val="1"/>
                <w:numId w:val="22"/>
              </w:numPr>
            </w:pPr>
            <w:r>
              <w:t>(</w:t>
            </w:r>
            <w:r w:rsidR="00260C31">
              <w:t>M</w:t>
            </w:r>
            <w:r>
              <w:t>)</w:t>
            </w:r>
            <w:r w:rsidR="005200E4">
              <w:t>: Manual Price</w:t>
            </w:r>
          </w:p>
          <w:p w:rsidR="005200E4" w:rsidRDefault="00FF37C8" w:rsidP="005200E4">
            <w:pPr>
              <w:pStyle w:val="ListParagraph"/>
              <w:numPr>
                <w:ilvl w:val="1"/>
                <w:numId w:val="22"/>
              </w:numPr>
            </w:pPr>
            <w:r>
              <w:t>(</w:t>
            </w:r>
            <w:r w:rsidR="005200E4">
              <w:t>C</w:t>
            </w:r>
            <w:r>
              <w:t>)</w:t>
            </w:r>
            <w:r w:rsidR="00BA0DDD">
              <w:t>: Custom</w:t>
            </w:r>
            <w:r w:rsidR="005200E4">
              <w:t xml:space="preserve"> Price</w:t>
            </w:r>
          </w:p>
          <w:p w:rsidR="00344FA0" w:rsidRDefault="00FF37C8" w:rsidP="00DC3390">
            <w:pPr>
              <w:pStyle w:val="ListParagraph"/>
              <w:numPr>
                <w:ilvl w:val="0"/>
                <w:numId w:val="22"/>
              </w:numPr>
            </w:pPr>
            <w:r>
              <w:t>(</w:t>
            </w:r>
            <w:r w:rsidR="006B1943">
              <w:t>M</w:t>
            </w:r>
            <w:r>
              <w:t>)</w:t>
            </w:r>
            <w:r w:rsidR="003D731B">
              <w:t xml:space="preserve"> is </w:t>
            </w:r>
            <w:r w:rsidR="007A4A6A">
              <w:t>0 by default</w:t>
            </w:r>
            <w:r w:rsidR="00DC3390">
              <w:t xml:space="preserve"> when creating new Product; it will be added manually by Admin</w:t>
            </w:r>
          </w:p>
          <w:p w:rsidR="00DC3390" w:rsidRDefault="00DC3390" w:rsidP="00DC3390">
            <w:pPr>
              <w:pStyle w:val="ListParagraph"/>
              <w:numPr>
                <w:ilvl w:val="0"/>
                <w:numId w:val="22"/>
              </w:numPr>
            </w:pPr>
            <w:r>
              <w:t xml:space="preserve">When </w:t>
            </w:r>
            <w:r w:rsidR="00F6315B">
              <w:t>(</w:t>
            </w:r>
            <w:r w:rsidR="006B1943">
              <w:t>M</w:t>
            </w:r>
            <w:r w:rsidR="00F6315B">
              <w:t>)</w:t>
            </w:r>
            <w:r>
              <w:t xml:space="preserve"> is empty, Final Price</w:t>
            </w:r>
            <w:r w:rsidR="001D2FA0">
              <w:t xml:space="preserve"> = (</w:t>
            </w:r>
            <w:r w:rsidR="00F82F4F">
              <w:t>P</w:t>
            </w:r>
            <w:r w:rsidR="001D2FA0">
              <w:t>) + (C)</w:t>
            </w:r>
          </w:p>
          <w:p w:rsidR="00DC3390" w:rsidRDefault="00DC3390" w:rsidP="00DC3390">
            <w:pPr>
              <w:pStyle w:val="ListParagraph"/>
              <w:numPr>
                <w:ilvl w:val="0"/>
                <w:numId w:val="22"/>
              </w:numPr>
            </w:pPr>
            <w:r>
              <w:t xml:space="preserve">When </w:t>
            </w:r>
            <w:r w:rsidR="00BD7D48">
              <w:t>(</w:t>
            </w:r>
            <w:r w:rsidR="00165231">
              <w:t>M</w:t>
            </w:r>
            <w:r w:rsidR="00BD7D48">
              <w:t>)</w:t>
            </w:r>
            <w:r>
              <w:t xml:space="preserve"> has value:</w:t>
            </w:r>
          </w:p>
          <w:p w:rsidR="00DC3390" w:rsidRDefault="00DC3390" w:rsidP="003266D1">
            <w:pPr>
              <w:pStyle w:val="ListParagraph"/>
              <w:numPr>
                <w:ilvl w:val="1"/>
                <w:numId w:val="22"/>
              </w:numPr>
            </w:pPr>
            <w:r>
              <w:t xml:space="preserve">If Admin doesn’t choose a specific Contract for this Product, </w:t>
            </w:r>
            <w:r w:rsidR="00734F6E">
              <w:t>Final Price = (M) + (C)</w:t>
            </w:r>
          </w:p>
          <w:p w:rsidR="00DC3390" w:rsidRDefault="00DC3390" w:rsidP="00DC3390">
            <w:pPr>
              <w:pStyle w:val="ListParagraph"/>
              <w:numPr>
                <w:ilvl w:val="1"/>
                <w:numId w:val="22"/>
              </w:numPr>
            </w:pPr>
            <w:r>
              <w:t xml:space="preserve">If Admin choose a specific Contract, system will calculate Final Price base on Manual Price and </w:t>
            </w:r>
            <w:r w:rsidR="00450067">
              <w:t>Contract’s figures</w:t>
            </w:r>
          </w:p>
          <w:p w:rsidR="00450067" w:rsidRDefault="00450067" w:rsidP="00450067">
            <w:pPr>
              <w:pStyle w:val="ListParagraph"/>
              <w:numPr>
                <w:ilvl w:val="2"/>
                <w:numId w:val="22"/>
              </w:numPr>
            </w:pPr>
            <w:r w:rsidRPr="00450067">
              <w:t xml:space="preserve">The </w:t>
            </w:r>
            <w:r>
              <w:t>Final Price</w:t>
            </w:r>
            <w:r w:rsidRPr="00450067">
              <w:t xml:space="preserve"> of next year has to be the price of previous year plus the % increase, it has to be as follows</w:t>
            </w:r>
            <w:r>
              <w:t>:</w:t>
            </w:r>
          </w:p>
          <w:p w:rsidR="00450067" w:rsidRDefault="00450067" w:rsidP="00450067">
            <w:pPr>
              <w:pStyle w:val="ListParagraph"/>
              <w:numPr>
                <w:ilvl w:val="3"/>
                <w:numId w:val="23"/>
              </w:numPr>
            </w:pPr>
            <w:r>
              <w:t xml:space="preserve">From day 1 till day 365, first year of the contract: </w:t>
            </w:r>
            <w:r w:rsidR="00E01E92">
              <w:t>Final Price</w:t>
            </w:r>
            <w:r>
              <w:t xml:space="preserve">= </w:t>
            </w:r>
            <w:r w:rsidR="00F61A59">
              <w:t>(M) + (C)</w:t>
            </w:r>
            <w:r>
              <w:tab/>
            </w:r>
            <w:r>
              <w:tab/>
            </w:r>
            <w:r>
              <w:tab/>
            </w:r>
          </w:p>
          <w:p w:rsidR="00450067" w:rsidRDefault="00450067" w:rsidP="00450067">
            <w:pPr>
              <w:pStyle w:val="ListParagraph"/>
              <w:numPr>
                <w:ilvl w:val="3"/>
                <w:numId w:val="23"/>
              </w:numPr>
            </w:pPr>
            <w:r>
              <w:t xml:space="preserve">From day 366 till day 730, second year of the contract: </w:t>
            </w:r>
            <w:r w:rsidR="00E01E92">
              <w:t>F</w:t>
            </w:r>
            <w:r w:rsidR="004A2634">
              <w:t>inal Price</w:t>
            </w:r>
            <w:r>
              <w:t xml:space="preserve"> = </w:t>
            </w:r>
            <w:r w:rsidR="00E6297B">
              <w:t>(</w:t>
            </w:r>
            <w:r w:rsidR="000B4549">
              <w:t>1</w:t>
            </w:r>
            <w:r w:rsidR="00E6297B">
              <w:t xml:space="preserve"> + %)</w:t>
            </w:r>
            <w:r w:rsidR="000B4549">
              <w:t>*(M)</w:t>
            </w:r>
            <w:r w:rsidR="00E6297B">
              <w:t xml:space="preserve"> + </w:t>
            </w:r>
            <w:r w:rsidR="008C2117">
              <w:t>(</w:t>
            </w:r>
            <w:r w:rsidR="00E6297B">
              <w:t>C</w:t>
            </w:r>
            <w:r w:rsidR="008C2117">
              <w:t>)</w:t>
            </w:r>
            <w:r>
              <w:tab/>
            </w:r>
            <w:r>
              <w:tab/>
            </w:r>
            <w:r>
              <w:tab/>
            </w:r>
          </w:p>
          <w:p w:rsidR="00450067" w:rsidRDefault="00450067" w:rsidP="00450067">
            <w:pPr>
              <w:pStyle w:val="ListParagraph"/>
              <w:numPr>
                <w:ilvl w:val="3"/>
                <w:numId w:val="23"/>
              </w:numPr>
            </w:pPr>
            <w:r>
              <w:t>From day 731 till day 1095,</w:t>
            </w:r>
            <w:r w:rsidR="00D23814">
              <w:t xml:space="preserve"> third year of the contract: Final Price</w:t>
            </w:r>
            <w:r w:rsidR="003802D9">
              <w:t xml:space="preserve"> = (1 + %)*(1 + %)*(M) + </w:t>
            </w:r>
            <w:r w:rsidR="008C2117">
              <w:t>(</w:t>
            </w:r>
            <w:r w:rsidR="003802D9">
              <w:t>C</w:t>
            </w:r>
            <w:r w:rsidR="008C2117">
              <w:t>)</w:t>
            </w:r>
          </w:p>
          <w:p w:rsidR="00962D97" w:rsidRDefault="00962D97" w:rsidP="00450067">
            <w:pPr>
              <w:pStyle w:val="ListParagraph"/>
              <w:numPr>
                <w:ilvl w:val="3"/>
                <w:numId w:val="23"/>
              </w:numPr>
            </w:pPr>
            <w:r w:rsidRPr="00B02C0C">
              <w:rPr>
                <w:b/>
              </w:rPr>
              <w:t>Expired Contract</w:t>
            </w:r>
            <w:r>
              <w:t>, Final Price = (P) + (C)</w:t>
            </w:r>
          </w:p>
          <w:p w:rsidR="002374CF" w:rsidRDefault="003A458E" w:rsidP="002374CF">
            <w:pPr>
              <w:pStyle w:val="ListParagraph"/>
              <w:numPr>
                <w:ilvl w:val="0"/>
                <w:numId w:val="22"/>
              </w:numPr>
            </w:pPr>
            <w:r>
              <w:t xml:space="preserve">Adjust Product General layout </w:t>
            </w:r>
            <w:r w:rsidR="00BD2EAE">
              <w:t>so that</w:t>
            </w:r>
            <w:r>
              <w:t xml:space="preserve"> Admin </w:t>
            </w:r>
            <w:r w:rsidR="00BD2EAE">
              <w:t>is able to</w:t>
            </w:r>
            <w:r w:rsidR="002374CF">
              <w:t xml:space="preserve"> add Contract, </w:t>
            </w:r>
            <w:r>
              <w:t>view Custom Price</w:t>
            </w:r>
            <w:r w:rsidR="002374CF">
              <w:t xml:space="preserve"> and Final Price</w:t>
            </w:r>
            <w:r w:rsidR="002374CF">
              <w:br/>
            </w:r>
          </w:p>
          <w:p w:rsidR="003A458E" w:rsidRDefault="002374CF" w:rsidP="00B776F2">
            <w:pPr>
              <w:pStyle w:val="ListParagraph"/>
              <w:ind w:left="446"/>
            </w:pPr>
            <w:r w:rsidRPr="002374CF">
              <w:rPr>
                <w:noProof/>
              </w:rPr>
              <w:drawing>
                <wp:inline distT="0" distB="0" distL="0" distR="0">
                  <wp:extent cx="5312345" cy="3465526"/>
                  <wp:effectExtent l="0" t="0" r="3175" b="1905"/>
                  <wp:docPr id="5" name="Picture 5" descr="G:\Work\Project\TravalvaiERP2\2. Basic Specification\3. Wireframe\Product\Product Detail - 201608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Work\Project\TravalvaiERP2\2. Basic Specification\3. Wireframe\Product\Product Detail - 201608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8" t="8972"/>
                          <a:stretch/>
                        </pic:blipFill>
                        <pic:spPr bwMode="auto">
                          <a:xfrm>
                            <a:off x="0" y="0"/>
                            <a:ext cx="5325654" cy="347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F74D0">
              <w:br/>
            </w:r>
          </w:p>
          <w:p w:rsidR="00DC3390" w:rsidRPr="00CE6342" w:rsidRDefault="00450067" w:rsidP="00450067">
            <w:pPr>
              <w:pStyle w:val="ListParagraph"/>
              <w:ind w:left="990"/>
            </w:pPr>
            <w:r w:rsidRPr="00450067">
              <w:tab/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BC080B" w:rsidP="00FC3609">
            <w:pPr>
              <w:pStyle w:val="ListParagraph"/>
              <w:numPr>
                <w:ilvl w:val="0"/>
                <w:numId w:val="24"/>
              </w:numPr>
            </w:pPr>
            <w:r>
              <w:t>Layout enhancement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EB02AC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EB02AC" w:rsidP="00344FA0">
            <w:r>
              <w:t>2016-09-01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FC3609" w:rsidP="00FC3609">
            <w:pPr>
              <w:pStyle w:val="ListParagraph"/>
              <w:numPr>
                <w:ilvl w:val="0"/>
                <w:numId w:val="24"/>
              </w:numPr>
            </w:pPr>
            <w:r>
              <w:t xml:space="preserve">Final Price </w:t>
            </w:r>
            <w:r w:rsidR="00BC080B">
              <w:t>calculation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EB02AC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EB02AC" w:rsidP="00344FA0">
            <w:r>
              <w:t>2016-09-01</w:t>
            </w:r>
          </w:p>
        </w:tc>
      </w:tr>
    </w:tbl>
    <w:p w:rsidR="00344FA0" w:rsidRDefault="00344FA0"/>
    <w:p w:rsidR="00344FA0" w:rsidRPr="003469FA" w:rsidRDefault="003469FA" w:rsidP="003469FA">
      <w:pPr>
        <w:pStyle w:val="Heading2"/>
        <w:rPr>
          <w:b/>
        </w:rPr>
      </w:pPr>
      <w:r w:rsidRPr="003469FA">
        <w:rPr>
          <w:b/>
        </w:rPr>
        <w:lastRenderedPageBreak/>
        <w:t>Project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69FA" w:rsidP="00344FA0">
            <w:r>
              <w:t>Business related to Project Information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69FA" w:rsidRPr="00692553" w:rsidRDefault="003469FA" w:rsidP="003469FA">
            <w:pPr>
              <w:pStyle w:val="ListParagraph"/>
              <w:numPr>
                <w:ilvl w:val="0"/>
                <w:numId w:val="25"/>
              </w:numPr>
            </w:pPr>
            <w:r>
              <w:t>Layout of Project Comment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3469FA" w:rsidP="003469FA">
            <w:pPr>
              <w:pStyle w:val="ListParagraph"/>
              <w:numPr>
                <w:ilvl w:val="0"/>
                <w:numId w:val="26"/>
              </w:numPr>
            </w:pPr>
            <w:r>
              <w:t>Move Project Comment to new section next to General section</w:t>
            </w:r>
          </w:p>
          <w:p w:rsidR="003469FA" w:rsidRDefault="003469FA" w:rsidP="003469FA">
            <w:pPr>
              <w:pStyle w:val="ListParagraph"/>
              <w:numPr>
                <w:ilvl w:val="0"/>
                <w:numId w:val="26"/>
              </w:numPr>
            </w:pPr>
            <w:r>
              <w:t>Enhance Project Comment’s layout</w:t>
            </w:r>
          </w:p>
          <w:p w:rsidR="003469FA" w:rsidRDefault="003469FA" w:rsidP="003469FA">
            <w:pPr>
              <w:pStyle w:val="ListParagraph"/>
              <w:numPr>
                <w:ilvl w:val="1"/>
                <w:numId w:val="26"/>
              </w:numPr>
            </w:pPr>
            <w:r>
              <w:t>Remove</w:t>
            </w:r>
            <w:r w:rsidR="00EA67FA">
              <w:t xml:space="preserve"> comment text field</w:t>
            </w:r>
          </w:p>
          <w:p w:rsidR="00EA67FA" w:rsidRDefault="00EA67FA" w:rsidP="003469FA">
            <w:pPr>
              <w:pStyle w:val="ListParagraph"/>
              <w:numPr>
                <w:ilvl w:val="1"/>
                <w:numId w:val="26"/>
              </w:numPr>
            </w:pPr>
            <w:r>
              <w:t>Remove comment Button</w:t>
            </w:r>
          </w:p>
          <w:p w:rsidR="00EA67FA" w:rsidRDefault="00EA67FA" w:rsidP="003469FA">
            <w:pPr>
              <w:pStyle w:val="ListParagraph"/>
              <w:numPr>
                <w:ilvl w:val="1"/>
                <w:numId w:val="26"/>
              </w:numPr>
            </w:pPr>
            <w:r>
              <w:t>Remove comment Date</w:t>
            </w:r>
          </w:p>
          <w:p w:rsidR="00EA67FA" w:rsidRDefault="00EA67FA" w:rsidP="003469FA">
            <w:pPr>
              <w:pStyle w:val="ListParagraph"/>
              <w:numPr>
                <w:ilvl w:val="1"/>
                <w:numId w:val="26"/>
              </w:numPr>
            </w:pPr>
            <w:r>
              <w:t>Add a new button above comments list so that Admin</w:t>
            </w:r>
            <w:r w:rsidR="00F56854">
              <w:t xml:space="preserve"> can</w:t>
            </w:r>
            <w:r>
              <w:t xml:space="preserve"> open a popup that contains text field for inputting </w:t>
            </w:r>
            <w:r w:rsidR="00F56854">
              <w:t>new comment</w:t>
            </w:r>
          </w:p>
          <w:p w:rsidR="00F56854" w:rsidRDefault="00F56854" w:rsidP="003469FA">
            <w:pPr>
              <w:pStyle w:val="ListParagraph"/>
              <w:numPr>
                <w:ilvl w:val="1"/>
                <w:numId w:val="26"/>
              </w:numPr>
            </w:pPr>
            <w:r>
              <w:t>Comments List:</w:t>
            </w:r>
          </w:p>
          <w:p w:rsidR="00F56854" w:rsidRDefault="00F56854" w:rsidP="00F56854">
            <w:pPr>
              <w:pStyle w:val="ListParagraph"/>
              <w:numPr>
                <w:ilvl w:val="2"/>
                <w:numId w:val="26"/>
              </w:numPr>
            </w:pPr>
            <w:r>
              <w:t>Support a button next each comment so that Admin can open a popup that shows all the comment’s content</w:t>
            </w:r>
          </w:p>
          <w:p w:rsidR="001C0AE1" w:rsidRDefault="007A4A6A" w:rsidP="007A4A6A">
            <w:pPr>
              <w:pStyle w:val="ListParagraph"/>
              <w:numPr>
                <w:ilvl w:val="1"/>
                <w:numId w:val="26"/>
              </w:numPr>
            </w:pPr>
            <w:r>
              <w:t>Mockup:</w:t>
            </w:r>
          </w:p>
          <w:p w:rsidR="001C0AE1" w:rsidRDefault="001C0AE1" w:rsidP="001C0AE1">
            <w:pPr>
              <w:pStyle w:val="ListParagraph"/>
              <w:numPr>
                <w:ilvl w:val="2"/>
                <w:numId w:val="26"/>
              </w:numPr>
            </w:pPr>
            <w:r>
              <w:t>Main Page</w:t>
            </w:r>
            <w:r>
              <w:br/>
            </w:r>
            <w:r>
              <w:object w:dxaOrig="874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37.1pt;height:246.6pt" o:ole="">
                  <v:imagedata r:id="rId11" o:title=""/>
                </v:shape>
                <o:OLEObject Type="Embed" ProgID="PBrush" ShapeID="_x0000_i1030" DrawAspect="Content" ObjectID="_1533733421" r:id="rId12"/>
              </w:object>
            </w:r>
          </w:p>
          <w:p w:rsidR="00957D33" w:rsidRDefault="00A51189" w:rsidP="00957D33">
            <w:pPr>
              <w:pStyle w:val="ListParagraph"/>
              <w:numPr>
                <w:ilvl w:val="2"/>
                <w:numId w:val="26"/>
              </w:numPr>
            </w:pPr>
            <w:r>
              <w:t>User</w:t>
            </w:r>
            <w:r w:rsidR="001C0AE1">
              <w:t xml:space="preserve"> click on (1) to add new Comment</w:t>
            </w:r>
            <w:r w:rsidR="001C0AE1">
              <w:br/>
            </w:r>
          </w:p>
          <w:p w:rsidR="001C0AE1" w:rsidRDefault="00957D33" w:rsidP="00957D33">
            <w:pPr>
              <w:pStyle w:val="ListParagraph"/>
              <w:ind w:left="990"/>
            </w:pPr>
            <w:r w:rsidRPr="00957D33">
              <w:rPr>
                <w:noProof/>
              </w:rPr>
              <w:drawing>
                <wp:inline distT="0" distB="0" distL="0" distR="0">
                  <wp:extent cx="4426425" cy="1477328"/>
                  <wp:effectExtent l="0" t="0" r="0" b="8890"/>
                  <wp:docPr id="7" name="Picture 7" descr="G:\Work\Project\TravalvaiERP2\2. Basic Specification\3. Wireframe\Project\add_com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:\Work\Project\TravalvaiERP2\2. Basic Specification\3. Wireframe\Project\add_commen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10" t="30601"/>
                          <a:stretch/>
                        </pic:blipFill>
                        <pic:spPr bwMode="auto">
                          <a:xfrm>
                            <a:off x="0" y="0"/>
                            <a:ext cx="4451335" cy="1485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7F20" w:rsidRDefault="00A51189" w:rsidP="00657F20">
            <w:pPr>
              <w:pStyle w:val="ListParagraph"/>
              <w:numPr>
                <w:ilvl w:val="2"/>
                <w:numId w:val="26"/>
              </w:numPr>
            </w:pPr>
            <w:r>
              <w:t>User click</w:t>
            </w:r>
            <w:r w:rsidR="00F02E67">
              <w:t xml:space="preserve"> on (2) to view comment’s detail</w:t>
            </w:r>
            <w:r w:rsidR="00F02E67">
              <w:br/>
            </w:r>
          </w:p>
          <w:p w:rsidR="007A4A6A" w:rsidRPr="00CE6342" w:rsidRDefault="00657F20" w:rsidP="00657F20">
            <w:pPr>
              <w:pStyle w:val="ListParagraph"/>
              <w:ind w:left="990"/>
            </w:pPr>
            <w:r w:rsidRPr="00657F20">
              <w:rPr>
                <w:noProof/>
              </w:rPr>
              <w:lastRenderedPageBreak/>
              <w:drawing>
                <wp:inline distT="0" distB="0" distL="0" distR="0">
                  <wp:extent cx="4199905" cy="2649600"/>
                  <wp:effectExtent l="0" t="0" r="0" b="0"/>
                  <wp:docPr id="8" name="Picture 8" descr="G:\Work\Project\TravalvaiERP2\2. Basic Specification\3. Wireframe\Project\comment_det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:\Work\Project\TravalvaiERP2\2. Basic Specification\3. Wireframe\Project\comment_detai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36" t="6093" b="32575"/>
                          <a:stretch/>
                        </pic:blipFill>
                        <pic:spPr bwMode="auto">
                          <a:xfrm>
                            <a:off x="0" y="0"/>
                            <a:ext cx="4211516" cy="265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A4A6A">
              <w:br/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890595" w:rsidP="00890595">
            <w:pPr>
              <w:pStyle w:val="ListParagraph"/>
              <w:numPr>
                <w:ilvl w:val="0"/>
                <w:numId w:val="27"/>
              </w:numPr>
            </w:pPr>
            <w:r>
              <w:t>Project comment’s layout enhancement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13187F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F3411C" w:rsidP="00344FA0">
            <w:r>
              <w:t>2016-09-09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p w:rsidR="00344FA0" w:rsidRPr="008B3063" w:rsidRDefault="008B3063" w:rsidP="008B3063">
      <w:pPr>
        <w:pStyle w:val="Heading2"/>
        <w:rPr>
          <w:b/>
        </w:rPr>
      </w:pPr>
      <w:r w:rsidRPr="008B3063">
        <w:rPr>
          <w:b/>
        </w:rPr>
        <w:t>Order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B3063" w:rsidP="00344FA0">
            <w:r>
              <w:t>Business related to Order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8B3063" w:rsidP="008B3063">
            <w:pPr>
              <w:pStyle w:val="ListParagraph"/>
              <w:numPr>
                <w:ilvl w:val="0"/>
                <w:numId w:val="28"/>
              </w:numPr>
            </w:pPr>
            <w:r>
              <w:t>How to create an Order?</w:t>
            </w:r>
          </w:p>
          <w:p w:rsidR="008B3063" w:rsidRDefault="00D91FF2" w:rsidP="008B3063">
            <w:pPr>
              <w:pStyle w:val="ListParagraph"/>
              <w:numPr>
                <w:ilvl w:val="0"/>
                <w:numId w:val="28"/>
              </w:numPr>
            </w:pPr>
            <w:r>
              <w:t>Information related to Order</w:t>
            </w:r>
          </w:p>
          <w:p w:rsidR="00D91FF2" w:rsidRDefault="00D91FF2" w:rsidP="00D91FF2">
            <w:pPr>
              <w:pStyle w:val="ListParagraph"/>
              <w:numPr>
                <w:ilvl w:val="1"/>
                <w:numId w:val="28"/>
              </w:numPr>
            </w:pPr>
            <w:r>
              <w:t>Order calculation</w:t>
            </w:r>
          </w:p>
          <w:p w:rsidR="00D91FF2" w:rsidRDefault="00D91FF2" w:rsidP="00D91FF2">
            <w:pPr>
              <w:pStyle w:val="ListParagraph"/>
              <w:numPr>
                <w:ilvl w:val="1"/>
                <w:numId w:val="28"/>
              </w:numPr>
            </w:pPr>
            <w:r>
              <w:t>Meaning of Discount 1 and Discount to</w:t>
            </w:r>
          </w:p>
          <w:p w:rsidR="00D91FF2" w:rsidRDefault="00D91FF2" w:rsidP="00D91FF2">
            <w:pPr>
              <w:pStyle w:val="ListParagraph"/>
              <w:numPr>
                <w:ilvl w:val="1"/>
                <w:numId w:val="28"/>
              </w:numPr>
            </w:pPr>
            <w:r>
              <w:t>Shipment</w:t>
            </w:r>
          </w:p>
          <w:p w:rsidR="00D91FF2" w:rsidRDefault="00D91FF2" w:rsidP="00D91FF2">
            <w:pPr>
              <w:pStyle w:val="ListParagraph"/>
              <w:numPr>
                <w:ilvl w:val="1"/>
                <w:numId w:val="28"/>
              </w:numPr>
            </w:pPr>
            <w:r>
              <w:t>Payment</w:t>
            </w:r>
          </w:p>
          <w:p w:rsidR="00D91FF2" w:rsidRPr="00692553" w:rsidRDefault="00D91FF2" w:rsidP="00D91FF2">
            <w:pPr>
              <w:pStyle w:val="ListParagraph"/>
              <w:numPr>
                <w:ilvl w:val="1"/>
                <w:numId w:val="28"/>
              </w:numPr>
            </w:pPr>
            <w:r>
              <w:t>How to choose sizes of product when creating an Order</w:t>
            </w:r>
            <w:r w:rsidR="00CB69B7">
              <w:t>?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Default="0021359A" w:rsidP="0021359A">
            <w:pPr>
              <w:pStyle w:val="ListParagraph"/>
              <w:numPr>
                <w:ilvl w:val="0"/>
                <w:numId w:val="29"/>
              </w:numPr>
            </w:pPr>
            <w:r>
              <w:t>Agent will create an Order</w:t>
            </w:r>
          </w:p>
          <w:p w:rsidR="0021359A" w:rsidRDefault="0021359A" w:rsidP="0021359A">
            <w:pPr>
              <w:pStyle w:val="ListParagraph"/>
              <w:numPr>
                <w:ilvl w:val="0"/>
                <w:numId w:val="29"/>
              </w:numPr>
            </w:pPr>
            <w:r>
              <w:t>Information related to Order</w:t>
            </w:r>
          </w:p>
          <w:p w:rsidR="0021359A" w:rsidRDefault="0021359A" w:rsidP="0021359A">
            <w:pPr>
              <w:pStyle w:val="ListParagraph"/>
              <w:numPr>
                <w:ilvl w:val="1"/>
                <w:numId w:val="29"/>
              </w:numPr>
            </w:pPr>
            <w:r>
              <w:t>Order value calculation will be based on product’s Final Price, product quantity</w:t>
            </w:r>
            <w:r w:rsidR="00932002">
              <w:t xml:space="preserve"> (detailed information are described on specification: “Orders.xlsx”)</w:t>
            </w:r>
          </w:p>
          <w:p w:rsidR="00F62E5C" w:rsidRDefault="0021359A" w:rsidP="00F62E5C">
            <w:pPr>
              <w:pStyle w:val="ListParagraph"/>
              <w:numPr>
                <w:ilvl w:val="1"/>
                <w:numId w:val="29"/>
              </w:numPr>
            </w:pPr>
            <w:r>
              <w:t>Final Order value calculation will be based on Discount 1 and Discount 2</w:t>
            </w:r>
            <w:r w:rsidR="00F62E5C">
              <w:t xml:space="preserve"> </w:t>
            </w:r>
            <w:r w:rsidR="00F62E5C">
              <w:t>(detailed information are described on specification: “Orders.xlsx”)</w:t>
            </w:r>
          </w:p>
          <w:p w:rsidR="0021359A" w:rsidRPr="00F371F8" w:rsidRDefault="00F371F8" w:rsidP="0021359A">
            <w:pPr>
              <w:pStyle w:val="ListParagraph"/>
              <w:numPr>
                <w:ilvl w:val="1"/>
                <w:numId w:val="29"/>
              </w:numPr>
              <w:rPr>
                <w:b/>
              </w:rPr>
            </w:pPr>
            <w:r w:rsidRPr="00F371F8">
              <w:rPr>
                <w:b/>
              </w:rPr>
              <w:t>Shipment will be skipped in this phase</w:t>
            </w:r>
          </w:p>
          <w:p w:rsidR="00F371F8" w:rsidRDefault="00F371F8" w:rsidP="0021359A">
            <w:pPr>
              <w:pStyle w:val="ListParagraph"/>
              <w:numPr>
                <w:ilvl w:val="1"/>
                <w:numId w:val="29"/>
              </w:numPr>
              <w:rPr>
                <w:b/>
              </w:rPr>
            </w:pPr>
            <w:r w:rsidRPr="00F371F8">
              <w:rPr>
                <w:b/>
              </w:rPr>
              <w:t>Payment will be skipped in this phase</w:t>
            </w:r>
          </w:p>
          <w:p w:rsidR="00F371F8" w:rsidRPr="00F371F8" w:rsidRDefault="00F371F8" w:rsidP="0021359A">
            <w:pPr>
              <w:pStyle w:val="ListParagraph"/>
              <w:numPr>
                <w:ilvl w:val="1"/>
                <w:numId w:val="29"/>
              </w:numPr>
              <w:rPr>
                <w:b/>
              </w:rPr>
            </w:pPr>
            <w:r>
              <w:t>User is just allowed to choose 1 option to input the quantity for a specific product:</w:t>
            </w:r>
          </w:p>
          <w:p w:rsidR="00F371F8" w:rsidRPr="00F371F8" w:rsidRDefault="00F371F8" w:rsidP="00F371F8">
            <w:pPr>
              <w:pStyle w:val="ListParagraph"/>
              <w:numPr>
                <w:ilvl w:val="2"/>
                <w:numId w:val="29"/>
              </w:numPr>
              <w:rPr>
                <w:b/>
              </w:rPr>
            </w:pPr>
            <w:r>
              <w:t>Input total quantity of each size</w:t>
            </w:r>
            <w:r>
              <w:br/>
            </w:r>
            <w:r w:rsidR="003B31B7">
              <w:object w:dxaOrig="11145" w:dyaOrig="1005">
                <v:shape id="_x0000_i1034" type="#_x0000_t75" style="width:425.75pt;height:38.55pt" o:ole="">
                  <v:imagedata r:id="rId15" o:title=""/>
                </v:shape>
                <o:OLEObject Type="Embed" ProgID="PBrush" ShapeID="_x0000_i1034" DrawAspect="Content" ObjectID="_1533733422" r:id="rId16"/>
              </w:object>
            </w:r>
          </w:p>
          <w:p w:rsidR="00F371F8" w:rsidRPr="00F371F8" w:rsidRDefault="00F371F8" w:rsidP="00F371F8">
            <w:pPr>
              <w:pStyle w:val="ListParagraph"/>
              <w:numPr>
                <w:ilvl w:val="2"/>
                <w:numId w:val="29"/>
              </w:numPr>
              <w:rPr>
                <w:b/>
              </w:rPr>
            </w:pPr>
            <w:r>
              <w:lastRenderedPageBreak/>
              <w:t>Input size along with number and name</w:t>
            </w:r>
            <w:r w:rsidR="00683A6F">
              <w:br/>
            </w:r>
            <w:r w:rsidR="0076200C">
              <w:object w:dxaOrig="8760" w:dyaOrig="5130">
                <v:shape id="_x0000_i1037" type="#_x0000_t75" style="width:358.85pt;height:209.75pt" o:ole="">
                  <v:imagedata r:id="rId17" o:title=""/>
                </v:shape>
                <o:OLEObject Type="Embed" ProgID="PBrush" ShapeID="_x0000_i1037" DrawAspect="Content" ObjectID="_1533733423" r:id="rId18"/>
              </w:object>
            </w:r>
            <w:r>
              <w:br/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CD38E5" w:rsidP="00CD38E5">
            <w:pPr>
              <w:pStyle w:val="ListParagraph"/>
              <w:numPr>
                <w:ilvl w:val="0"/>
                <w:numId w:val="32"/>
              </w:numPr>
            </w:pPr>
            <w:r>
              <w:t>Implement function to view Order by Line and Resume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CD38E5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CD38E5" w:rsidP="00344FA0">
            <w:r>
              <w:t>2016-06-01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CD38E5" w:rsidP="00CD38E5">
            <w:pPr>
              <w:pStyle w:val="ListParagraph"/>
              <w:numPr>
                <w:ilvl w:val="0"/>
                <w:numId w:val="32"/>
              </w:numPr>
            </w:pPr>
            <w:r>
              <w:t>Implement function to view Order Line by line and by Size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CD38E5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CD38E5" w:rsidP="00344FA0">
            <w:r>
              <w:t>2016-09-01</w:t>
            </w:r>
          </w:p>
        </w:tc>
      </w:tr>
      <w:tr w:rsidR="00CD38E5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CD38E5" w:rsidRDefault="00CD38E5" w:rsidP="00CD38E5">
            <w:pPr>
              <w:pStyle w:val="ListParagraph"/>
              <w:numPr>
                <w:ilvl w:val="0"/>
                <w:numId w:val="32"/>
              </w:numPr>
            </w:pPr>
            <w:r>
              <w:t>Implement function to create Order (UI)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CD38E5" w:rsidRDefault="00CD38E5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CD38E5" w:rsidRDefault="00CD38E5" w:rsidP="00344FA0">
            <w:r>
              <w:t>2016-09-01</w:t>
            </w:r>
          </w:p>
        </w:tc>
      </w:tr>
      <w:tr w:rsidR="00CD38E5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CD38E5" w:rsidRDefault="00CD38E5" w:rsidP="00CD38E5">
            <w:pPr>
              <w:pStyle w:val="ListParagraph"/>
              <w:numPr>
                <w:ilvl w:val="0"/>
                <w:numId w:val="32"/>
              </w:numPr>
            </w:pPr>
            <w:r>
              <w:t>Implement function to create Order (Back-end)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CD38E5" w:rsidRDefault="00CD38E5" w:rsidP="00344FA0">
            <w:r>
              <w:t>Phuong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CD38E5" w:rsidRDefault="00CD38E5" w:rsidP="00344FA0">
            <w:r>
              <w:t>2016-09-09</w:t>
            </w:r>
          </w:p>
        </w:tc>
      </w:tr>
      <w:bookmarkEnd w:id="1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843721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C63" w:rsidRDefault="000A0C63" w:rsidP="003469FA">
      <w:r>
        <w:separator/>
      </w:r>
    </w:p>
  </w:endnote>
  <w:endnote w:type="continuationSeparator" w:id="0">
    <w:p w:rsidR="000A0C63" w:rsidRDefault="000A0C63" w:rsidP="0034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C63" w:rsidRDefault="000A0C63" w:rsidP="003469FA">
      <w:r>
        <w:separator/>
      </w:r>
    </w:p>
  </w:footnote>
  <w:footnote w:type="continuationSeparator" w:id="0">
    <w:p w:rsidR="000A0C63" w:rsidRDefault="000A0C63" w:rsidP="0034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11CB7"/>
    <w:multiLevelType w:val="hybridMultilevel"/>
    <w:tmpl w:val="AAA2971C"/>
    <w:lvl w:ilvl="0" w:tplc="A1E42EFA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038E01F8"/>
    <w:multiLevelType w:val="hybridMultilevel"/>
    <w:tmpl w:val="41F6F404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2" w15:restartNumberingAfterBreak="0">
    <w:nsid w:val="11B20E03"/>
    <w:multiLevelType w:val="hybridMultilevel"/>
    <w:tmpl w:val="0A548CE6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3" w15:restartNumberingAfterBreak="0">
    <w:nsid w:val="16487D1E"/>
    <w:multiLevelType w:val="hybridMultilevel"/>
    <w:tmpl w:val="7B6099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6A58A2"/>
    <w:multiLevelType w:val="hybridMultilevel"/>
    <w:tmpl w:val="6A78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30211"/>
    <w:multiLevelType w:val="hybridMultilevel"/>
    <w:tmpl w:val="0FEC420E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99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6" w15:restartNumberingAfterBreak="0">
    <w:nsid w:val="251F4B78"/>
    <w:multiLevelType w:val="hybridMultilevel"/>
    <w:tmpl w:val="F96A0B82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99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7" w15:restartNumberingAfterBreak="0">
    <w:nsid w:val="2C363CF0"/>
    <w:multiLevelType w:val="hybridMultilevel"/>
    <w:tmpl w:val="57EA1744"/>
    <w:lvl w:ilvl="0" w:tplc="070EEB3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8" w15:restartNumberingAfterBreak="0">
    <w:nsid w:val="2D4A37A3"/>
    <w:multiLevelType w:val="hybridMultilevel"/>
    <w:tmpl w:val="F18AE1E4"/>
    <w:lvl w:ilvl="0" w:tplc="FD761EC0">
      <w:start w:val="1"/>
      <w:numFmt w:val="decimal"/>
      <w:lvlText w:val="%1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 w15:restartNumberingAfterBreak="0">
    <w:nsid w:val="3093369E"/>
    <w:multiLevelType w:val="hybridMultilevel"/>
    <w:tmpl w:val="259881DE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0" w15:restartNumberingAfterBreak="0">
    <w:nsid w:val="42284D3E"/>
    <w:multiLevelType w:val="hybridMultilevel"/>
    <w:tmpl w:val="3E7A5ED2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1" w15:restartNumberingAfterBreak="0">
    <w:nsid w:val="42D235B3"/>
    <w:multiLevelType w:val="hybridMultilevel"/>
    <w:tmpl w:val="84AE9E2C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99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42EC0C5A"/>
    <w:multiLevelType w:val="hybridMultilevel"/>
    <w:tmpl w:val="21D06CDC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57B6373C"/>
    <w:multiLevelType w:val="hybridMultilevel"/>
    <w:tmpl w:val="615805F4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4" w15:restartNumberingAfterBreak="0">
    <w:nsid w:val="590012BF"/>
    <w:multiLevelType w:val="hybridMultilevel"/>
    <w:tmpl w:val="201ACD66"/>
    <w:lvl w:ilvl="0" w:tplc="7EF87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B2683"/>
    <w:multiLevelType w:val="hybridMultilevel"/>
    <w:tmpl w:val="49E43026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99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6" w15:restartNumberingAfterBreak="0">
    <w:nsid w:val="655E0E0D"/>
    <w:multiLevelType w:val="hybridMultilevel"/>
    <w:tmpl w:val="9476D7B2"/>
    <w:lvl w:ilvl="0" w:tplc="40A4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7" w15:restartNumberingAfterBreak="0">
    <w:nsid w:val="690C425B"/>
    <w:multiLevelType w:val="hybridMultilevel"/>
    <w:tmpl w:val="B42A31EA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8" w15:restartNumberingAfterBreak="0">
    <w:nsid w:val="737C1BD3"/>
    <w:multiLevelType w:val="hybridMultilevel"/>
    <w:tmpl w:val="F3AA7C8C"/>
    <w:lvl w:ilvl="0" w:tplc="01AA3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7334D2"/>
    <w:multiLevelType w:val="hybridMultilevel"/>
    <w:tmpl w:val="37E817C4"/>
    <w:lvl w:ilvl="0" w:tplc="40A428A2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0" w15:restartNumberingAfterBreak="0">
    <w:nsid w:val="75B6129C"/>
    <w:multiLevelType w:val="hybridMultilevel"/>
    <w:tmpl w:val="2C2C1DA2"/>
    <w:lvl w:ilvl="0" w:tplc="414A3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90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F82681"/>
    <w:multiLevelType w:val="hybridMultilevel"/>
    <w:tmpl w:val="E26ABBBA"/>
    <w:lvl w:ilvl="0" w:tplc="92B83594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4"/>
  </w:num>
  <w:num w:numId="13">
    <w:abstractNumId w:val="18"/>
  </w:num>
  <w:num w:numId="14">
    <w:abstractNumId w:val="28"/>
  </w:num>
  <w:num w:numId="15">
    <w:abstractNumId w:val="31"/>
  </w:num>
  <w:num w:numId="16">
    <w:abstractNumId w:val="30"/>
  </w:num>
  <w:num w:numId="17">
    <w:abstractNumId w:val="29"/>
  </w:num>
  <w:num w:numId="18">
    <w:abstractNumId w:val="13"/>
  </w:num>
  <w:num w:numId="19">
    <w:abstractNumId w:val="26"/>
  </w:num>
  <w:num w:numId="20">
    <w:abstractNumId w:val="27"/>
  </w:num>
  <w:num w:numId="21">
    <w:abstractNumId w:val="20"/>
  </w:num>
  <w:num w:numId="22">
    <w:abstractNumId w:val="25"/>
  </w:num>
  <w:num w:numId="23">
    <w:abstractNumId w:val="21"/>
  </w:num>
  <w:num w:numId="24">
    <w:abstractNumId w:val="19"/>
  </w:num>
  <w:num w:numId="25">
    <w:abstractNumId w:val="12"/>
  </w:num>
  <w:num w:numId="26">
    <w:abstractNumId w:val="15"/>
  </w:num>
  <w:num w:numId="27">
    <w:abstractNumId w:val="22"/>
  </w:num>
  <w:num w:numId="28">
    <w:abstractNumId w:val="11"/>
  </w:num>
  <w:num w:numId="29">
    <w:abstractNumId w:val="16"/>
  </w:num>
  <w:num w:numId="30">
    <w:abstractNumId w:val="23"/>
  </w:num>
  <w:num w:numId="31">
    <w:abstractNumId w:val="1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131078" w:nlCheck="1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CC"/>
    <w:rsid w:val="000145A5"/>
    <w:rsid w:val="000420E5"/>
    <w:rsid w:val="00043514"/>
    <w:rsid w:val="0005345A"/>
    <w:rsid w:val="000872C2"/>
    <w:rsid w:val="000A0C63"/>
    <w:rsid w:val="000B2897"/>
    <w:rsid w:val="000B4549"/>
    <w:rsid w:val="001121F2"/>
    <w:rsid w:val="00125345"/>
    <w:rsid w:val="0013187F"/>
    <w:rsid w:val="00165231"/>
    <w:rsid w:val="001959BB"/>
    <w:rsid w:val="001A4A76"/>
    <w:rsid w:val="001B44AF"/>
    <w:rsid w:val="001C0AE1"/>
    <w:rsid w:val="001C7A66"/>
    <w:rsid w:val="001D2FA0"/>
    <w:rsid w:val="001D4BDB"/>
    <w:rsid w:val="001F6222"/>
    <w:rsid w:val="0021062F"/>
    <w:rsid w:val="0021359A"/>
    <w:rsid w:val="002138F0"/>
    <w:rsid w:val="00226C9A"/>
    <w:rsid w:val="002374CF"/>
    <w:rsid w:val="00260C31"/>
    <w:rsid w:val="00260E60"/>
    <w:rsid w:val="00271408"/>
    <w:rsid w:val="002E0BC6"/>
    <w:rsid w:val="002E56C2"/>
    <w:rsid w:val="00344FA0"/>
    <w:rsid w:val="003469FA"/>
    <w:rsid w:val="003802D9"/>
    <w:rsid w:val="0039357F"/>
    <w:rsid w:val="003A44C6"/>
    <w:rsid w:val="003A458E"/>
    <w:rsid w:val="003B31B7"/>
    <w:rsid w:val="003D731B"/>
    <w:rsid w:val="003F24F9"/>
    <w:rsid w:val="00417272"/>
    <w:rsid w:val="00423E89"/>
    <w:rsid w:val="00447932"/>
    <w:rsid w:val="00450067"/>
    <w:rsid w:val="004531F8"/>
    <w:rsid w:val="00456620"/>
    <w:rsid w:val="00480A25"/>
    <w:rsid w:val="00487B83"/>
    <w:rsid w:val="00495E0E"/>
    <w:rsid w:val="004A2634"/>
    <w:rsid w:val="004B4584"/>
    <w:rsid w:val="004E47F6"/>
    <w:rsid w:val="005052C5"/>
    <w:rsid w:val="005200E4"/>
    <w:rsid w:val="00531002"/>
    <w:rsid w:val="00535821"/>
    <w:rsid w:val="00557A66"/>
    <w:rsid w:val="0057433D"/>
    <w:rsid w:val="005A1514"/>
    <w:rsid w:val="005E1DF0"/>
    <w:rsid w:val="005F58B2"/>
    <w:rsid w:val="00600C81"/>
    <w:rsid w:val="00607E07"/>
    <w:rsid w:val="006166E2"/>
    <w:rsid w:val="00642485"/>
    <w:rsid w:val="006476B6"/>
    <w:rsid w:val="0065200C"/>
    <w:rsid w:val="00657F20"/>
    <w:rsid w:val="00683A6F"/>
    <w:rsid w:val="00692553"/>
    <w:rsid w:val="006B1943"/>
    <w:rsid w:val="006E4EE0"/>
    <w:rsid w:val="006F57FF"/>
    <w:rsid w:val="00734F6E"/>
    <w:rsid w:val="007554A1"/>
    <w:rsid w:val="0076200C"/>
    <w:rsid w:val="00793F0B"/>
    <w:rsid w:val="007A4A6A"/>
    <w:rsid w:val="007C174F"/>
    <w:rsid w:val="007D1FF1"/>
    <w:rsid w:val="007F74D0"/>
    <w:rsid w:val="00805313"/>
    <w:rsid w:val="00811E85"/>
    <w:rsid w:val="00817B85"/>
    <w:rsid w:val="00821171"/>
    <w:rsid w:val="00821F23"/>
    <w:rsid w:val="00843721"/>
    <w:rsid w:val="00843E39"/>
    <w:rsid w:val="0085168B"/>
    <w:rsid w:val="00890595"/>
    <w:rsid w:val="008B2336"/>
    <w:rsid w:val="008B3063"/>
    <w:rsid w:val="008C2117"/>
    <w:rsid w:val="008C3E19"/>
    <w:rsid w:val="008D3CEC"/>
    <w:rsid w:val="008F49C0"/>
    <w:rsid w:val="00932002"/>
    <w:rsid w:val="00954110"/>
    <w:rsid w:val="00957D33"/>
    <w:rsid w:val="00962D97"/>
    <w:rsid w:val="009778CC"/>
    <w:rsid w:val="00987202"/>
    <w:rsid w:val="009A1600"/>
    <w:rsid w:val="009A1B3B"/>
    <w:rsid w:val="00A04583"/>
    <w:rsid w:val="00A23F96"/>
    <w:rsid w:val="00A51189"/>
    <w:rsid w:val="00A7138B"/>
    <w:rsid w:val="00AA37DD"/>
    <w:rsid w:val="00AE0232"/>
    <w:rsid w:val="00AE0A66"/>
    <w:rsid w:val="00AE3851"/>
    <w:rsid w:val="00B02C0C"/>
    <w:rsid w:val="00B348E9"/>
    <w:rsid w:val="00B529BF"/>
    <w:rsid w:val="00B62A90"/>
    <w:rsid w:val="00B776F2"/>
    <w:rsid w:val="00B84015"/>
    <w:rsid w:val="00B9533D"/>
    <w:rsid w:val="00BA0DDD"/>
    <w:rsid w:val="00BB5323"/>
    <w:rsid w:val="00BC080B"/>
    <w:rsid w:val="00BD2EAE"/>
    <w:rsid w:val="00BD7D48"/>
    <w:rsid w:val="00BF3C7A"/>
    <w:rsid w:val="00BF65DF"/>
    <w:rsid w:val="00C05229"/>
    <w:rsid w:val="00C06675"/>
    <w:rsid w:val="00C166AB"/>
    <w:rsid w:val="00C61097"/>
    <w:rsid w:val="00C920B3"/>
    <w:rsid w:val="00CB3760"/>
    <w:rsid w:val="00CB69B7"/>
    <w:rsid w:val="00CD38E5"/>
    <w:rsid w:val="00CE6342"/>
    <w:rsid w:val="00CF56A6"/>
    <w:rsid w:val="00D23814"/>
    <w:rsid w:val="00D621F4"/>
    <w:rsid w:val="00D8181B"/>
    <w:rsid w:val="00D91FF2"/>
    <w:rsid w:val="00D969AC"/>
    <w:rsid w:val="00DC3390"/>
    <w:rsid w:val="00DF2EEE"/>
    <w:rsid w:val="00E01E92"/>
    <w:rsid w:val="00E14449"/>
    <w:rsid w:val="00E34D72"/>
    <w:rsid w:val="00E43BAB"/>
    <w:rsid w:val="00E4591C"/>
    <w:rsid w:val="00E60E43"/>
    <w:rsid w:val="00E61FD6"/>
    <w:rsid w:val="00E6297B"/>
    <w:rsid w:val="00E71DBA"/>
    <w:rsid w:val="00E8000E"/>
    <w:rsid w:val="00E80DAD"/>
    <w:rsid w:val="00E83612"/>
    <w:rsid w:val="00E86A20"/>
    <w:rsid w:val="00EA249C"/>
    <w:rsid w:val="00EA2581"/>
    <w:rsid w:val="00EA3A0C"/>
    <w:rsid w:val="00EA67FA"/>
    <w:rsid w:val="00EB02AC"/>
    <w:rsid w:val="00EB59AA"/>
    <w:rsid w:val="00EE4111"/>
    <w:rsid w:val="00F02E67"/>
    <w:rsid w:val="00F2592D"/>
    <w:rsid w:val="00F31666"/>
    <w:rsid w:val="00F3411C"/>
    <w:rsid w:val="00F371F8"/>
    <w:rsid w:val="00F56854"/>
    <w:rsid w:val="00F61A59"/>
    <w:rsid w:val="00F62E5C"/>
    <w:rsid w:val="00F6315B"/>
    <w:rsid w:val="00F633A0"/>
    <w:rsid w:val="00F649A1"/>
    <w:rsid w:val="00F82F4F"/>
    <w:rsid w:val="00FB02BF"/>
    <w:rsid w:val="00FB2CA5"/>
    <w:rsid w:val="00FB4311"/>
    <w:rsid w:val="00FC3609"/>
    <w:rsid w:val="00FF31EE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880A9"/>
  <w15:docId w15:val="{9B6DE0BF-E735-4015-8081-D10B7762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DF2EE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46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469FA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unhideWhenUsed/>
    <w:rsid w:val="00346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69FA"/>
    <w:rPr>
      <w:rFonts w:asciiTheme="minorHAnsi" w:hAnsiTheme="minorHAnsi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.nguye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99C88594B841809442D4044728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016C9-4C87-4969-876C-1B26E77F5C36}"/>
      </w:docPartPr>
      <w:docPartBody>
        <w:p w:rsidR="0047369D" w:rsidRDefault="006F0ABF">
          <w:pPr>
            <w:pStyle w:val="5699C88594B841809442D4044728A9B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BF"/>
    <w:rsid w:val="0047369D"/>
    <w:rsid w:val="006F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41F45F32934B63A9D353668C492D1B">
    <w:name w:val="FC41F45F32934B63A9D353668C492D1B"/>
  </w:style>
  <w:style w:type="paragraph" w:customStyle="1" w:styleId="5699C88594B841809442D4044728A9B1">
    <w:name w:val="5699C88594B841809442D4044728A9B1"/>
  </w:style>
  <w:style w:type="paragraph" w:customStyle="1" w:styleId="CC8C71E55EEE452FB95EF633612DBF07">
    <w:name w:val="CC8C71E55EEE452FB95EF633612DBF07"/>
  </w:style>
  <w:style w:type="paragraph" w:customStyle="1" w:styleId="FC9E3C059D234129AD2647AA2CF6B362">
    <w:name w:val="FC9E3C059D234129AD2647AA2CF6B362"/>
  </w:style>
  <w:style w:type="paragraph" w:customStyle="1" w:styleId="9F10DB2681DA4B29A199789FF2D30C8E">
    <w:name w:val="9F10DB2681DA4B29A199789FF2D30C8E"/>
  </w:style>
  <w:style w:type="paragraph" w:customStyle="1" w:styleId="63D2B0D2F42646CFB7BCF9AE420CB099">
    <w:name w:val="63D2B0D2F42646CFB7BCF9AE420CB099"/>
  </w:style>
  <w:style w:type="paragraph" w:customStyle="1" w:styleId="73E177D4E5594CFC96F31AF2DF44BF35">
    <w:name w:val="73E177D4E5594CFC96F31AF2DF44BF35"/>
  </w:style>
  <w:style w:type="paragraph" w:customStyle="1" w:styleId="71CD73114A234B789A9CB5D0A548B4C7">
    <w:name w:val="71CD73114A234B789A9CB5D0A548B4C7"/>
  </w:style>
  <w:style w:type="paragraph" w:customStyle="1" w:styleId="EEB67FE7D6C64A84B7095B4887C8F348">
    <w:name w:val="EEB67FE7D6C64A84B7095B4887C8F348"/>
  </w:style>
  <w:style w:type="paragraph" w:customStyle="1" w:styleId="2046A444A47349DAB1530791BEFE86F3">
    <w:name w:val="2046A444A47349DAB1530791BEFE86F3"/>
  </w:style>
  <w:style w:type="paragraph" w:customStyle="1" w:styleId="8AF5798C8D14491083C30AA0923DED41">
    <w:name w:val="8AF5798C8D14491083C30AA0923DED41"/>
  </w:style>
  <w:style w:type="paragraph" w:customStyle="1" w:styleId="5C8858F0D9DC4ECFADD93CE5BC694621">
    <w:name w:val="5C8858F0D9DC4ECFADD93CE5BC694621"/>
  </w:style>
  <w:style w:type="paragraph" w:customStyle="1" w:styleId="F877EEB9E338428EA255BB4424218185">
    <w:name w:val="F877EEB9E338428EA255BB4424218185"/>
  </w:style>
  <w:style w:type="paragraph" w:customStyle="1" w:styleId="F250DE4224B84E5B96F152050B66BDBB">
    <w:name w:val="F250DE4224B84E5B96F152050B66BDBB"/>
  </w:style>
  <w:style w:type="paragraph" w:customStyle="1" w:styleId="31C3AE00966F4A1E87A8FD59A2762444">
    <w:name w:val="31C3AE00966F4A1E87A8FD59A2762444"/>
  </w:style>
  <w:style w:type="paragraph" w:customStyle="1" w:styleId="9194680801634B749C1645421447DD14">
    <w:name w:val="9194680801634B749C1645421447DD14"/>
  </w:style>
  <w:style w:type="paragraph" w:customStyle="1" w:styleId="3C48EC95905841A19E500F5E1DBE1B7E">
    <w:name w:val="3C48EC95905841A19E500F5E1DBE1B7E"/>
  </w:style>
  <w:style w:type="paragraph" w:customStyle="1" w:styleId="AD628F462A5C48E8A5E46B84E23A2256">
    <w:name w:val="AD628F462A5C48E8A5E46B84E23A2256"/>
  </w:style>
  <w:style w:type="paragraph" w:customStyle="1" w:styleId="F93DB45B19C84FA682C4854405B12ACF">
    <w:name w:val="F93DB45B19C84FA682C4854405B12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243</TotalTime>
  <Pages>7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nguyen nam phuong</dc:creator>
  <cp:keywords/>
  <cp:lastModifiedBy>nguyen nam phuong</cp:lastModifiedBy>
  <cp:revision>141</cp:revision>
  <cp:lastPrinted>2004-01-21T19:22:00Z</cp:lastPrinted>
  <dcterms:created xsi:type="dcterms:W3CDTF">2016-08-25T01:29:00Z</dcterms:created>
  <dcterms:modified xsi:type="dcterms:W3CDTF">2016-08-26T09:16:00Z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